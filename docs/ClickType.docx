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ED764" w14:textId="1135312E" w:rsidR="78CB4DBA" w:rsidRPr="000409F0" w:rsidRDefault="001269E8" w:rsidP="00785C57">
      <w:pPr>
        <w:pStyle w:val="Cm"/>
        <w:spacing w:before="120" w:after="12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50"/>
          <w:szCs w:val="50"/>
        </w:rPr>
      </w:pPr>
      <w:r w:rsidRPr="000409F0">
        <w:rPr>
          <w:rFonts w:ascii="Times New Roman" w:hAnsi="Times New Roman" w:cs="Times New Roman"/>
          <w:b/>
          <w:bCs/>
          <w:color w:val="000000" w:themeColor="text1"/>
          <w:sz w:val="50"/>
          <w:szCs w:val="50"/>
        </w:rPr>
        <w:t>ClickType</w:t>
      </w:r>
    </w:p>
    <w:p w14:paraId="16E78831" w14:textId="3742C710" w:rsidR="00007414" w:rsidRPr="000409F0" w:rsidRDefault="00C94321" w:rsidP="00785C57">
      <w:pPr>
        <w:pStyle w:val="Cmsor1"/>
        <w:spacing w:before="36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0409F0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C</w:t>
      </w:r>
      <w:r w:rsidR="00007414" w:rsidRPr="000409F0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sapat tagjai</w:t>
      </w:r>
    </w:p>
    <w:p w14:paraId="77C09F21" w14:textId="77777777" w:rsidR="00007414" w:rsidRPr="000409F0" w:rsidRDefault="00007414" w:rsidP="00785C57">
      <w:pPr>
        <w:pStyle w:val="Cmsor2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Vatai Adrián</w:t>
      </w:r>
    </w:p>
    <w:p w14:paraId="00AB1E48" w14:textId="2DB0C13A" w:rsidR="00007414" w:rsidRPr="000409F0" w:rsidRDefault="00A13781" w:rsidP="00785C57">
      <w:pPr>
        <w:pStyle w:val="Cmsor2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Széval</w:t>
      </w:r>
      <w:r w:rsidR="00007414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spellEnd"/>
      <w:r w:rsidR="00007414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Miklós</w:t>
      </w:r>
    </w:p>
    <w:p w14:paraId="408E98F7" w14:textId="2A269C75" w:rsidR="00007414" w:rsidRPr="000409F0" w:rsidRDefault="00007414" w:rsidP="00785C57">
      <w:pPr>
        <w:pStyle w:val="Cmsor2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Boros Barnabás</w:t>
      </w:r>
    </w:p>
    <w:p w14:paraId="7ABE9248" w14:textId="77777777" w:rsidR="00007414" w:rsidRPr="000409F0" w:rsidRDefault="00007414" w:rsidP="00785C57">
      <w:pPr>
        <w:pStyle w:val="Cmsor1"/>
        <w:spacing w:before="12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0409F0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Projekt cím és fejlesztési környezet</w:t>
      </w:r>
    </w:p>
    <w:p w14:paraId="77AF1433" w14:textId="3390066C" w:rsidR="00007414" w:rsidRPr="000409F0" w:rsidRDefault="00007414" w:rsidP="00785C57">
      <w:pPr>
        <w:pStyle w:val="Cmsor2"/>
        <w:spacing w:before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409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Cím</w:t>
      </w:r>
      <w:r w:rsidR="00022FB9" w:rsidRPr="000409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proofErr w:type="spellStart"/>
      <w:r w:rsidR="640E95F9" w:rsidRPr="000409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ClickT</w:t>
      </w:r>
      <w:r w:rsidR="60D6F537" w:rsidRPr="000409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yp</w:t>
      </w:r>
      <w:r w:rsidR="0D2FE07C" w:rsidRPr="000409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</w:t>
      </w:r>
      <w:proofErr w:type="spellEnd"/>
    </w:p>
    <w:p w14:paraId="46CEF42C" w14:textId="12F31316" w:rsidR="00007414" w:rsidRPr="000409F0" w:rsidRDefault="0078624D" w:rsidP="00785C57">
      <w:pPr>
        <w:pStyle w:val="Listaszerbekezds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Fantázia </w:t>
      </w:r>
      <w:r w:rsidR="00560D62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név; a két fő </w:t>
      </w:r>
      <w:r w:rsidR="0002505B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produktum, az </w:t>
      </w:r>
      <w:r w:rsidR="006C759A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egérkattintás</w:t>
      </w:r>
      <w:r w:rsidR="0002505B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és a </w:t>
      </w:r>
      <w:r w:rsidR="00624B43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billentyűzeten írás angol </w:t>
      </w:r>
      <w:r w:rsidR="00050E8B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megfelelőjé</w:t>
      </w:r>
      <w:r w:rsidR="00624B43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nek összevonása</w:t>
      </w:r>
      <w:r w:rsidR="00DA05E1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3881896" w14:textId="6081A49E" w:rsidR="00007414" w:rsidRPr="000409F0" w:rsidRDefault="00243FD4" w:rsidP="00785C57">
      <w:pPr>
        <w:pStyle w:val="Cmsor2"/>
        <w:spacing w:before="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409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Használt fejlesztési környezet és egyéb szoftverek</w:t>
      </w:r>
    </w:p>
    <w:p w14:paraId="17283355" w14:textId="79A90F67" w:rsidR="003C25D7" w:rsidRPr="000409F0" w:rsidRDefault="003C25D7" w:rsidP="00785C57">
      <w:pPr>
        <w:pStyle w:val="Cmsor3"/>
        <w:ind w:firstLine="36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0409F0">
        <w:rPr>
          <w:rFonts w:ascii="Times New Roman" w:hAnsi="Times New Roman" w:cs="Times New Roman"/>
          <w:b/>
          <w:bCs/>
          <w:color w:val="000000" w:themeColor="text1"/>
        </w:rPr>
        <w:t>Backend:</w:t>
      </w:r>
    </w:p>
    <w:p w14:paraId="70DBB4E8" w14:textId="15A54897" w:rsidR="00243FD4" w:rsidRPr="000409F0" w:rsidRDefault="00243FD4" w:rsidP="00785C57">
      <w:pPr>
        <w:pStyle w:val="Cmsor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color w:val="000000" w:themeColor="text1"/>
        </w:rPr>
        <w:tab/>
      </w:r>
      <w:r w:rsidRPr="000409F0">
        <w:rPr>
          <w:rFonts w:ascii="Times New Roman" w:hAnsi="Times New Roman" w:cs="Times New Roman"/>
          <w:color w:val="000000" w:themeColor="text1"/>
        </w:rPr>
        <w:tab/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Php, </w:t>
      </w:r>
      <w:proofErr w:type="spell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MySQL</w:t>
      </w:r>
      <w:proofErr w:type="spellEnd"/>
    </w:p>
    <w:p w14:paraId="71F29830" w14:textId="7023AC22" w:rsidR="00243FD4" w:rsidRPr="000409F0" w:rsidRDefault="00243FD4" w:rsidP="00785C57">
      <w:pPr>
        <w:pStyle w:val="Cmsor3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0409F0">
        <w:rPr>
          <w:rFonts w:ascii="Times New Roman" w:hAnsi="Times New Roman" w:cs="Times New Roman"/>
          <w:color w:val="000000" w:themeColor="text1"/>
        </w:rPr>
        <w:tab/>
      </w:r>
      <w:r w:rsidRPr="000409F0">
        <w:rPr>
          <w:rFonts w:ascii="Times New Roman" w:hAnsi="Times New Roman" w:cs="Times New Roman"/>
          <w:b/>
          <w:bCs/>
          <w:color w:val="000000" w:themeColor="text1"/>
        </w:rPr>
        <w:t>Frontend:</w:t>
      </w:r>
    </w:p>
    <w:p w14:paraId="69120CF5" w14:textId="0181258A" w:rsidR="00252941" w:rsidRPr="000409F0" w:rsidRDefault="00243FD4" w:rsidP="00785C57">
      <w:pPr>
        <w:pStyle w:val="Cmsor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color w:val="000000" w:themeColor="text1"/>
        </w:rPr>
        <w:tab/>
      </w:r>
      <w:r w:rsidRPr="000409F0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AngularJs</w:t>
      </w:r>
      <w:proofErr w:type="spellEnd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Html</w:t>
      </w:r>
      <w:proofErr w:type="spellEnd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Cs</w:t>
      </w:r>
      <w:r w:rsidR="00252941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proofErr w:type="spellEnd"/>
    </w:p>
    <w:p w14:paraId="4299244A" w14:textId="08121117" w:rsidR="00252941" w:rsidRPr="000409F0" w:rsidRDefault="00252941" w:rsidP="00785C57">
      <w:pPr>
        <w:pStyle w:val="Cmsor3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0409F0">
        <w:rPr>
          <w:rFonts w:ascii="Times New Roman" w:hAnsi="Times New Roman" w:cs="Times New Roman"/>
          <w:color w:val="000000" w:themeColor="text1"/>
        </w:rPr>
        <w:tab/>
      </w:r>
      <w:r w:rsidRPr="000409F0">
        <w:rPr>
          <w:rFonts w:ascii="Times New Roman" w:hAnsi="Times New Roman" w:cs="Times New Roman"/>
          <w:b/>
          <w:bCs/>
          <w:color w:val="000000" w:themeColor="text1"/>
        </w:rPr>
        <w:t>Program:</w:t>
      </w:r>
    </w:p>
    <w:p w14:paraId="3826498A" w14:textId="3DF5D987" w:rsidR="00252941" w:rsidRPr="000409F0" w:rsidRDefault="00252941" w:rsidP="00785C57">
      <w:pPr>
        <w:pStyle w:val="Cmsor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color w:val="000000" w:themeColor="text1"/>
        </w:rPr>
        <w:tab/>
      </w:r>
      <w:r w:rsidRPr="000409F0">
        <w:rPr>
          <w:rFonts w:ascii="Times New Roman" w:hAnsi="Times New Roman" w:cs="Times New Roman"/>
          <w:color w:val="000000" w:themeColor="text1"/>
        </w:rPr>
        <w:tab/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C#, </w:t>
      </w:r>
      <w:proofErr w:type="spell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Unity</w:t>
      </w:r>
      <w:proofErr w:type="spellEnd"/>
    </w:p>
    <w:p w14:paraId="3BE08A44" w14:textId="392049C0" w:rsidR="00007414" w:rsidRPr="000409F0" w:rsidRDefault="00C94321" w:rsidP="00785C57">
      <w:pPr>
        <w:pStyle w:val="Cmsor1"/>
        <w:spacing w:before="12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0409F0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C</w:t>
      </w:r>
      <w:r w:rsidR="00007414" w:rsidRPr="000409F0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él</w:t>
      </w:r>
    </w:p>
    <w:p w14:paraId="76D0FBDF" w14:textId="1A51CBAF" w:rsidR="0078624D" w:rsidRPr="000409F0" w:rsidRDefault="00E87C26" w:rsidP="00785C57">
      <w:pPr>
        <w:pStyle w:val="Cmsor2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409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Való életben</w:t>
      </w:r>
    </w:p>
    <w:p w14:paraId="6797B81A" w14:textId="09A5B93C" w:rsidR="00E87C26" w:rsidRPr="000409F0" w:rsidRDefault="00805C50" w:rsidP="00785C57">
      <w:pPr>
        <w:pStyle w:val="Cmsor3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</w:rPr>
      </w:pPr>
      <w:r w:rsidRPr="000409F0">
        <w:rPr>
          <w:rFonts w:ascii="Times New Roman" w:hAnsi="Times New Roman" w:cs="Times New Roman"/>
          <w:color w:val="000000" w:themeColor="text1"/>
        </w:rPr>
        <w:t>A felhasználók gépírásának gyorsaságát és helyességét fejleszti.</w:t>
      </w:r>
    </w:p>
    <w:p w14:paraId="35BFE513" w14:textId="17FB3BBD" w:rsidR="00805C50" w:rsidRPr="000409F0" w:rsidRDefault="00805C50" w:rsidP="00785C57">
      <w:pPr>
        <w:pStyle w:val="Cmsor3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</w:rPr>
      </w:pPr>
      <w:r w:rsidRPr="000409F0">
        <w:rPr>
          <w:rFonts w:ascii="Times New Roman" w:hAnsi="Times New Roman" w:cs="Times New Roman"/>
          <w:color w:val="000000" w:themeColor="text1"/>
        </w:rPr>
        <w:t>A felhasználók reflexeinek fejlesztése.</w:t>
      </w:r>
    </w:p>
    <w:p w14:paraId="1C2F9210" w14:textId="40147D6F" w:rsidR="00B1485A" w:rsidRPr="000409F0" w:rsidRDefault="00B1485A" w:rsidP="00785C57">
      <w:pPr>
        <w:pStyle w:val="Listaszerbekezds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A felhasználó memóriájának fejlesztése.</w:t>
      </w:r>
    </w:p>
    <w:p w14:paraId="5D195005" w14:textId="4FDEDF72" w:rsidR="00E87C26" w:rsidRPr="000409F0" w:rsidRDefault="00E87C26" w:rsidP="00785C57">
      <w:pPr>
        <w:pStyle w:val="Cmsor2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409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Programon belül</w:t>
      </w:r>
    </w:p>
    <w:p w14:paraId="4EFFA767" w14:textId="278E69F1" w:rsidR="00D96BF9" w:rsidRPr="000409F0" w:rsidRDefault="00133580" w:rsidP="00785C57">
      <w:pPr>
        <w:pStyle w:val="Cmsor3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0409F0">
        <w:rPr>
          <w:rFonts w:ascii="Times New Roman" w:hAnsi="Times New Roman" w:cs="Times New Roman"/>
          <w:color w:val="000000" w:themeColor="text1"/>
        </w:rPr>
        <w:t xml:space="preserve">Egymásra </w:t>
      </w:r>
      <w:r w:rsidR="00794806" w:rsidRPr="000409F0">
        <w:rPr>
          <w:rFonts w:ascii="Times New Roman" w:hAnsi="Times New Roman" w:cs="Times New Roman"/>
          <w:color w:val="000000" w:themeColor="text1"/>
        </w:rPr>
        <w:t xml:space="preserve">épülő </w:t>
      </w:r>
      <w:r w:rsidRPr="000409F0">
        <w:rPr>
          <w:rFonts w:ascii="Times New Roman" w:hAnsi="Times New Roman" w:cs="Times New Roman"/>
          <w:color w:val="000000" w:themeColor="text1"/>
        </w:rPr>
        <w:t xml:space="preserve">feladatok megoldásával kijutni </w:t>
      </w:r>
      <w:r w:rsidR="006125AC" w:rsidRPr="000409F0">
        <w:rPr>
          <w:rFonts w:ascii="Times New Roman" w:hAnsi="Times New Roman" w:cs="Times New Roman"/>
          <w:color w:val="000000" w:themeColor="text1"/>
        </w:rPr>
        <w:t>egy</w:t>
      </w:r>
      <w:r w:rsidRPr="000409F0">
        <w:rPr>
          <w:rFonts w:ascii="Times New Roman" w:hAnsi="Times New Roman" w:cs="Times New Roman"/>
          <w:color w:val="000000" w:themeColor="text1"/>
        </w:rPr>
        <w:t xml:space="preserve"> bezárt helységből</w:t>
      </w:r>
      <w:r w:rsidR="00DA05E1" w:rsidRPr="000409F0">
        <w:rPr>
          <w:rFonts w:ascii="Times New Roman" w:hAnsi="Times New Roman" w:cs="Times New Roman"/>
          <w:color w:val="000000" w:themeColor="text1"/>
        </w:rPr>
        <w:t>.</w:t>
      </w:r>
    </w:p>
    <w:p w14:paraId="5BA01690" w14:textId="497A9EC9" w:rsidR="00E87C26" w:rsidRPr="000409F0" w:rsidRDefault="00D96BF9" w:rsidP="00D96BF9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color w:val="000000" w:themeColor="text1"/>
        </w:rPr>
        <w:br w:type="page"/>
      </w:r>
    </w:p>
    <w:p w14:paraId="70AA3063" w14:textId="0D16AF4B" w:rsidR="00807A4A" w:rsidRPr="000409F0" w:rsidRDefault="00C94321" w:rsidP="002E5503">
      <w:pPr>
        <w:pStyle w:val="Cmsor1"/>
        <w:spacing w:before="120" w:after="240"/>
        <w:jc w:val="both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0409F0">
        <w:rPr>
          <w:rFonts w:ascii="Times New Roman" w:hAnsi="Times New Roman" w:cs="Times New Roman"/>
          <w:b/>
          <w:color w:val="000000" w:themeColor="text1"/>
          <w:sz w:val="30"/>
          <w:szCs w:val="30"/>
        </w:rPr>
        <w:lastRenderedPageBreak/>
        <w:t>Weboldal</w:t>
      </w:r>
      <w:r w:rsidR="00807A4A" w:rsidRPr="000409F0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funkciói</w:t>
      </w:r>
    </w:p>
    <w:p w14:paraId="1A4ED92D" w14:textId="2B8E8254" w:rsidR="00E11A54" w:rsidRPr="000409F0" w:rsidRDefault="00E11A54" w:rsidP="002E5503">
      <w:pPr>
        <w:pStyle w:val="Cmsor2"/>
        <w:spacing w:after="240"/>
        <w:ind w:left="35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40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Aloldalak</w:t>
      </w:r>
    </w:p>
    <w:p w14:paraId="18B72D5A" w14:textId="5B56E78A" w:rsidR="00805C50" w:rsidRPr="000409F0" w:rsidRDefault="00805C50" w:rsidP="002E5503">
      <w:pPr>
        <w:pStyle w:val="Cmsor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0409F0">
        <w:rPr>
          <w:rFonts w:ascii="Times New Roman" w:hAnsi="Times New Roman" w:cs="Times New Roman"/>
          <w:b/>
          <w:color w:val="000000" w:themeColor="text1"/>
        </w:rPr>
        <w:t>Letöltés:</w:t>
      </w:r>
      <w:r w:rsidRPr="000409F0">
        <w:rPr>
          <w:rFonts w:ascii="Times New Roman" w:hAnsi="Times New Roman" w:cs="Times New Roman"/>
          <w:color w:val="000000" w:themeColor="text1"/>
        </w:rPr>
        <w:t xml:space="preserve"> A program letöltése.</w:t>
      </w:r>
    </w:p>
    <w:p w14:paraId="2734BDA6" w14:textId="24A9B37F" w:rsidR="00E11A54" w:rsidRPr="000409F0" w:rsidRDefault="00E11A54" w:rsidP="002E5503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Rólunk:</w:t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Információk a fejlesztőkről</w:t>
      </w:r>
      <w:r w:rsidR="00DA05E1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D5C5728" w14:textId="6162C197" w:rsidR="00E11A54" w:rsidRPr="000409F0" w:rsidRDefault="00E11A54" w:rsidP="002E5503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Hírek:</w:t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Információk a fejlesztésről</w:t>
      </w:r>
      <w:r w:rsidR="00DD5E4E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és a programról</w:t>
      </w:r>
      <w:r w:rsidR="00DA05E1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A8868CE" w14:textId="57AB4AD5" w:rsidR="00E11A54" w:rsidRPr="000409F0" w:rsidRDefault="00E11A54" w:rsidP="002E5503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GYIK: </w:t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Gyakran ismételt kérdések(FAQ,GYIK)</w:t>
      </w:r>
      <w:r w:rsidR="00DA05E1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C88C849" w14:textId="331764AF" w:rsidR="00E11A54" w:rsidRPr="000409F0" w:rsidRDefault="00E11A54" w:rsidP="002E5503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Fórum:</w:t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Felhasználók</w:t>
      </w:r>
      <w:r w:rsidR="00794806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beszélgethetnek egymással, kérdezhetnek egymástól és válaszolhatnak egymásnak különböző témákban, amik külön szobákban lesznek elérhetőek(Hírek, </w:t>
      </w:r>
      <w:proofErr w:type="spellStart"/>
      <w:r w:rsidR="00794806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Spoileres</w:t>
      </w:r>
      <w:proofErr w:type="spellEnd"/>
      <w:r w:rsidR="00794806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játék segítségek, Általános(</w:t>
      </w:r>
      <w:r w:rsidR="002F59A8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794806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inden beletartozik))</w:t>
      </w:r>
    </w:p>
    <w:p w14:paraId="7039A6EC" w14:textId="0C89BB20" w:rsidR="00E60746" w:rsidRPr="000409F0" w:rsidRDefault="00E60746" w:rsidP="002E5503">
      <w:pPr>
        <w:pStyle w:val="Listaszerbekezds"/>
        <w:numPr>
          <w:ilvl w:val="0"/>
          <w:numId w:val="19"/>
        </w:numPr>
        <w:spacing w:after="0" w:line="360" w:lineRule="auto"/>
        <w:ind w:left="1077" w:hanging="35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Statisztika:</w:t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felhasználók megtekinthetik a helyezésüket, ami</w:t>
      </w:r>
      <w:r w:rsidR="00DA05E1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t az idő</w:t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alapján nézünk és a különböző statisztikai adatokat</w:t>
      </w:r>
      <w:r w:rsidR="002F59A8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(leütött karakterek száma, összesen a játékkal játszott idő, hányszor kellett segítség)</w:t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amiket a játékon belül érünk el</w:t>
      </w:r>
      <w:r w:rsidR="00DA05E1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58AF6F9" w14:textId="41BF978B" w:rsidR="00D96BF9" w:rsidRPr="000409F0" w:rsidRDefault="00A7455D" w:rsidP="002E5503">
      <w:pPr>
        <w:pStyle w:val="Cmsor3"/>
        <w:numPr>
          <w:ilvl w:val="0"/>
          <w:numId w:val="24"/>
        </w:numPr>
        <w:spacing w:before="0" w:line="360" w:lineRule="auto"/>
        <w:ind w:left="1077" w:hanging="357"/>
        <w:jc w:val="both"/>
        <w:rPr>
          <w:rFonts w:ascii="Times New Roman" w:hAnsi="Times New Roman" w:cs="Times New Roman"/>
          <w:color w:val="000000" w:themeColor="text1"/>
        </w:rPr>
      </w:pPr>
      <w:r w:rsidRPr="000409F0">
        <w:rPr>
          <w:rFonts w:ascii="Times New Roman" w:hAnsi="Times New Roman" w:cs="Times New Roman"/>
          <w:b/>
          <w:color w:val="000000" w:themeColor="text1"/>
        </w:rPr>
        <w:t>Bejelentkezés/Regisztráció:</w:t>
      </w:r>
      <w:r w:rsidRPr="000409F0">
        <w:rPr>
          <w:rFonts w:ascii="Times New Roman" w:hAnsi="Times New Roman" w:cs="Times New Roman"/>
          <w:color w:val="000000" w:themeColor="text1"/>
        </w:rPr>
        <w:t xml:space="preserve"> A felhasználók bejelentkezhetnek saját fiókjukban vagy létrehozhatják őket</w:t>
      </w:r>
      <w:r w:rsidR="00DA05E1" w:rsidRPr="000409F0">
        <w:rPr>
          <w:rFonts w:ascii="Times New Roman" w:hAnsi="Times New Roman" w:cs="Times New Roman"/>
          <w:color w:val="000000" w:themeColor="text1"/>
        </w:rPr>
        <w:t>.</w:t>
      </w:r>
    </w:p>
    <w:p w14:paraId="04A17985" w14:textId="7E748069" w:rsidR="00E60746" w:rsidRPr="000409F0" w:rsidRDefault="00D96BF9" w:rsidP="000409F0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color w:val="000000" w:themeColor="text1"/>
        </w:rPr>
        <w:br w:type="page"/>
      </w:r>
    </w:p>
    <w:p w14:paraId="4584CAC4" w14:textId="25E28370" w:rsidR="00785C57" w:rsidRPr="000409F0" w:rsidRDefault="00807A4A" w:rsidP="00785C57">
      <w:pPr>
        <w:pStyle w:val="Cmsor1"/>
        <w:spacing w:before="120"/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0409F0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lastRenderedPageBreak/>
        <w:t>Játék f</w:t>
      </w:r>
      <w:r w:rsidR="00C94321" w:rsidRPr="000409F0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unkciók</w:t>
      </w:r>
    </w:p>
    <w:p w14:paraId="066A582F" w14:textId="096F33A3" w:rsidR="00D96BF9" w:rsidRPr="000409F0" w:rsidRDefault="00D96BF9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409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Internet szükségletek</w:t>
      </w:r>
    </w:p>
    <w:p w14:paraId="10A7BB5C" w14:textId="77777777" w:rsidR="00D96BF9" w:rsidRPr="000409F0" w:rsidRDefault="00D96BF9" w:rsidP="00D96BF9">
      <w:pPr>
        <w:pStyle w:val="Cmsor3"/>
        <w:jc w:val="both"/>
        <w:rPr>
          <w:rFonts w:ascii="Times New Roman" w:hAnsi="Times New Roman" w:cs="Times New Roman"/>
          <w:color w:val="000000" w:themeColor="text1"/>
        </w:rPr>
      </w:pPr>
      <w:r w:rsidRPr="000409F0">
        <w:rPr>
          <w:rFonts w:ascii="Times New Roman" w:hAnsi="Times New Roman" w:cs="Times New Roman"/>
          <w:color w:val="000000" w:themeColor="text1"/>
        </w:rPr>
        <w:tab/>
        <w:t>A játékhoz internetelérés szükséges, hogy a felhasználó adatait fel tudjuk tölteni a központi adatbázisba.</w:t>
      </w:r>
    </w:p>
    <w:p w14:paraId="0A1CB28F" w14:textId="79BB55BE" w:rsidR="00D96BF9" w:rsidRPr="000409F0" w:rsidRDefault="00D96BF9" w:rsidP="00D96BF9">
      <w:pPr>
        <w:spacing w:after="0"/>
        <w:ind w:left="35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color w:val="000000" w:themeColor="text1"/>
        </w:rPr>
        <w:tab/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A játék játszható offline(Internet nélkül</w:t>
      </w:r>
      <w:r w:rsidR="002E5503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) módban is, viszont ebben az esetben az adatokat nem tárol</w:t>
      </w:r>
      <w:r w:rsidR="002E5503">
        <w:rPr>
          <w:rFonts w:ascii="Times New Roman" w:hAnsi="Times New Roman" w:cs="Times New Roman"/>
          <w:color w:val="000000" w:themeColor="text1"/>
          <w:sz w:val="24"/>
          <w:szCs w:val="24"/>
        </w:rPr>
        <w:t>juk</w:t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. Ez a játék elindulásakor fel lesz tüntetve egy szövegbuborékban.</w:t>
      </w:r>
    </w:p>
    <w:p w14:paraId="29EE965D" w14:textId="2C4A30D6" w:rsidR="00EB441D" w:rsidRPr="000409F0" w:rsidRDefault="00EB441D" w:rsidP="002E5503">
      <w:pPr>
        <w:pStyle w:val="Cmsor2"/>
        <w:spacing w:before="80" w:line="360" w:lineRule="auto"/>
        <w:ind w:left="35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409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Szob</w:t>
      </w:r>
      <w:r w:rsidR="00063060" w:rsidRPr="000409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</w:t>
      </w:r>
    </w:p>
    <w:p w14:paraId="35403C56" w14:textId="7AB4D55D" w:rsidR="00063060" w:rsidRPr="000409F0" w:rsidRDefault="00924673" w:rsidP="00D96BF9">
      <w:pPr>
        <w:pStyle w:val="Cmsor3"/>
        <w:numPr>
          <w:ilvl w:val="0"/>
          <w:numId w:val="26"/>
        </w:numPr>
        <w:spacing w:before="0" w:line="360" w:lineRule="auto"/>
        <w:ind w:left="1077" w:hanging="357"/>
        <w:jc w:val="both"/>
        <w:rPr>
          <w:rFonts w:ascii="Times New Roman" w:hAnsi="Times New Roman" w:cs="Times New Roman"/>
          <w:color w:val="000000" w:themeColor="text1"/>
        </w:rPr>
      </w:pPr>
      <w:r w:rsidRPr="000409F0">
        <w:rPr>
          <w:rFonts w:ascii="Times New Roman" w:hAnsi="Times New Roman" w:cs="Times New Roman"/>
          <w:color w:val="000000" w:themeColor="text1"/>
        </w:rPr>
        <w:t>A játék egy pályán játszódik, a karakterünk szobájában</w:t>
      </w:r>
      <w:r w:rsidR="005F3530" w:rsidRPr="000409F0">
        <w:rPr>
          <w:rFonts w:ascii="Times New Roman" w:hAnsi="Times New Roman" w:cs="Times New Roman"/>
          <w:color w:val="000000" w:themeColor="text1"/>
        </w:rPr>
        <w:t xml:space="preserve">. </w:t>
      </w:r>
      <w:r w:rsidR="0004650A" w:rsidRPr="000409F0">
        <w:rPr>
          <w:rFonts w:ascii="Times New Roman" w:hAnsi="Times New Roman" w:cs="Times New Roman"/>
          <w:color w:val="000000" w:themeColor="text1"/>
        </w:rPr>
        <w:t>A szobában l</w:t>
      </w:r>
      <w:r w:rsidR="005F3530" w:rsidRPr="000409F0">
        <w:rPr>
          <w:rFonts w:ascii="Times New Roman" w:hAnsi="Times New Roman" w:cs="Times New Roman"/>
          <w:color w:val="000000" w:themeColor="text1"/>
        </w:rPr>
        <w:t>esz egy asztal</w:t>
      </w:r>
      <w:r w:rsidR="00835E2A" w:rsidRPr="000409F0">
        <w:rPr>
          <w:rFonts w:ascii="Times New Roman" w:hAnsi="Times New Roman" w:cs="Times New Roman"/>
          <w:color w:val="000000" w:themeColor="text1"/>
        </w:rPr>
        <w:t>(bükkfa, 2m*1,5m*1,5m)</w:t>
      </w:r>
      <w:r w:rsidR="005F3530" w:rsidRPr="000409F0">
        <w:rPr>
          <w:rFonts w:ascii="Times New Roman" w:hAnsi="Times New Roman" w:cs="Times New Roman"/>
          <w:color w:val="000000" w:themeColor="text1"/>
        </w:rPr>
        <w:t>, ami előtt a karakterünk ébred, egy szék</w:t>
      </w:r>
      <w:r w:rsidR="00835E2A" w:rsidRPr="000409F0">
        <w:rPr>
          <w:rFonts w:ascii="Times New Roman" w:hAnsi="Times New Roman" w:cs="Times New Roman"/>
          <w:color w:val="000000" w:themeColor="text1"/>
        </w:rPr>
        <w:t xml:space="preserve">(250kg teherbírás, fekete irodai </w:t>
      </w:r>
      <w:proofErr w:type="spellStart"/>
      <w:r w:rsidR="00835E2A" w:rsidRPr="000409F0">
        <w:rPr>
          <w:rFonts w:ascii="Times New Roman" w:hAnsi="Times New Roman" w:cs="Times New Roman"/>
          <w:color w:val="000000" w:themeColor="text1"/>
        </w:rPr>
        <w:t>gurulós</w:t>
      </w:r>
      <w:proofErr w:type="spellEnd"/>
      <w:r w:rsidR="00835E2A" w:rsidRPr="000409F0">
        <w:rPr>
          <w:rFonts w:ascii="Times New Roman" w:hAnsi="Times New Roman" w:cs="Times New Roman"/>
          <w:color w:val="000000" w:themeColor="text1"/>
        </w:rPr>
        <w:t xml:space="preserve"> szék),</w:t>
      </w:r>
      <w:r w:rsidR="005F3530" w:rsidRPr="000409F0">
        <w:rPr>
          <w:rFonts w:ascii="Times New Roman" w:hAnsi="Times New Roman" w:cs="Times New Roman"/>
          <w:color w:val="000000" w:themeColor="text1"/>
        </w:rPr>
        <w:t xml:space="preserve"> amin ül, egy </w:t>
      </w:r>
      <w:r w:rsidR="0004650A" w:rsidRPr="000409F0">
        <w:rPr>
          <w:rFonts w:ascii="Times New Roman" w:hAnsi="Times New Roman" w:cs="Times New Roman"/>
          <w:color w:val="000000" w:themeColor="text1"/>
        </w:rPr>
        <w:t>játékgép, amin a reflexet fejlesztő játékkal tud játszani, egy tablet/laptop az asztalon, egy kanapé</w:t>
      </w:r>
      <w:r w:rsidR="00835E2A" w:rsidRPr="000409F0">
        <w:rPr>
          <w:rFonts w:ascii="Times New Roman" w:hAnsi="Times New Roman" w:cs="Times New Roman"/>
          <w:color w:val="000000" w:themeColor="text1"/>
        </w:rPr>
        <w:t>(</w:t>
      </w:r>
      <w:r w:rsidR="001C0FD4" w:rsidRPr="000409F0">
        <w:rPr>
          <w:rFonts w:ascii="Times New Roman" w:hAnsi="Times New Roman" w:cs="Times New Roman"/>
          <w:color w:val="000000" w:themeColor="text1"/>
        </w:rPr>
        <w:t>barna</w:t>
      </w:r>
      <w:r w:rsidR="0004650A" w:rsidRPr="000409F0">
        <w:rPr>
          <w:rFonts w:ascii="Times New Roman" w:hAnsi="Times New Roman" w:cs="Times New Roman"/>
          <w:color w:val="000000" w:themeColor="text1"/>
        </w:rPr>
        <w:t>,</w:t>
      </w:r>
      <w:r w:rsidR="00835E2A" w:rsidRPr="000409F0">
        <w:rPr>
          <w:rFonts w:ascii="Times New Roman" w:hAnsi="Times New Roman" w:cs="Times New Roman"/>
          <w:color w:val="000000" w:themeColor="text1"/>
        </w:rPr>
        <w:t xml:space="preserve"> bőr),</w:t>
      </w:r>
      <w:r w:rsidR="0004650A" w:rsidRPr="000409F0">
        <w:rPr>
          <w:rFonts w:ascii="Times New Roman" w:hAnsi="Times New Roman" w:cs="Times New Roman"/>
          <w:color w:val="000000" w:themeColor="text1"/>
        </w:rPr>
        <w:t xml:space="preserve"> kép a falon(A karakter családjár</w:t>
      </w:r>
      <w:r w:rsidR="00835E2A" w:rsidRPr="000409F0">
        <w:rPr>
          <w:rFonts w:ascii="Times New Roman" w:hAnsi="Times New Roman" w:cs="Times New Roman"/>
          <w:color w:val="000000" w:themeColor="text1"/>
        </w:rPr>
        <w:t>ól</w:t>
      </w:r>
      <w:r w:rsidR="0004650A" w:rsidRPr="000409F0">
        <w:rPr>
          <w:rFonts w:ascii="Times New Roman" w:hAnsi="Times New Roman" w:cs="Times New Roman"/>
          <w:color w:val="000000" w:themeColor="text1"/>
        </w:rPr>
        <w:t>)</w:t>
      </w:r>
      <w:r w:rsidR="00835E2A" w:rsidRPr="000409F0">
        <w:rPr>
          <w:rFonts w:ascii="Times New Roman" w:hAnsi="Times New Roman" w:cs="Times New Roman"/>
          <w:color w:val="000000" w:themeColor="text1"/>
        </w:rPr>
        <w:t xml:space="preserve">, növények(kicsik: levendula, nárcisz, írisz, nagyok: vadkender, </w:t>
      </w:r>
      <w:r w:rsidR="00AE4B86" w:rsidRPr="000409F0">
        <w:rPr>
          <w:rFonts w:ascii="Times New Roman" w:hAnsi="Times New Roman" w:cs="Times New Roman"/>
          <w:color w:val="000000" w:themeColor="text1"/>
        </w:rPr>
        <w:t>or</w:t>
      </w:r>
      <w:r w:rsidR="00D96BF9" w:rsidRPr="000409F0">
        <w:rPr>
          <w:rFonts w:ascii="Times New Roman" w:hAnsi="Times New Roman" w:cs="Times New Roman"/>
          <w:color w:val="000000" w:themeColor="text1"/>
        </w:rPr>
        <w:t>c</w:t>
      </w:r>
      <w:r w:rsidR="00AE4B86" w:rsidRPr="000409F0">
        <w:rPr>
          <w:rFonts w:ascii="Times New Roman" w:hAnsi="Times New Roman" w:cs="Times New Roman"/>
          <w:color w:val="000000" w:themeColor="text1"/>
        </w:rPr>
        <w:t>hidea</w:t>
      </w:r>
      <w:r w:rsidR="00835E2A" w:rsidRPr="000409F0">
        <w:rPr>
          <w:rFonts w:ascii="Times New Roman" w:hAnsi="Times New Roman" w:cs="Times New Roman"/>
          <w:color w:val="000000" w:themeColor="text1"/>
        </w:rPr>
        <w:t>)</w:t>
      </w:r>
      <w:r w:rsidR="00AE4B86" w:rsidRPr="000409F0">
        <w:rPr>
          <w:rFonts w:ascii="Times New Roman" w:hAnsi="Times New Roman" w:cs="Times New Roman"/>
          <w:color w:val="000000" w:themeColor="text1"/>
        </w:rPr>
        <w:t>, ablak, amin egy ültetvényre látunk(napraforgó)</w:t>
      </w:r>
    </w:p>
    <w:p w14:paraId="457AB214" w14:textId="2877C722" w:rsidR="00E17754" w:rsidRPr="000409F0" w:rsidRDefault="00E17754" w:rsidP="00D96BF9">
      <w:pPr>
        <w:pStyle w:val="Cmsor2"/>
        <w:spacing w:before="120" w:line="276" w:lineRule="auto"/>
        <w:ind w:left="35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409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Nehézségi szintek</w:t>
      </w:r>
    </w:p>
    <w:p w14:paraId="57A02EA2" w14:textId="66183C15" w:rsidR="00B57E85" w:rsidRPr="000409F0" w:rsidRDefault="00B57E85" w:rsidP="00785C57">
      <w:pPr>
        <w:pStyle w:val="Cmsor3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</w:rPr>
      </w:pPr>
      <w:r w:rsidRPr="000409F0">
        <w:rPr>
          <w:rFonts w:ascii="Times New Roman" w:hAnsi="Times New Roman" w:cs="Times New Roman"/>
          <w:color w:val="000000" w:themeColor="text1"/>
        </w:rPr>
        <w:t>A játék elején beállítható a nehézségi szint, ami a játék feladatait nehezebbé</w:t>
      </w:r>
      <w:r w:rsidR="00063060" w:rsidRPr="000409F0">
        <w:rPr>
          <w:rFonts w:ascii="Times New Roman" w:hAnsi="Times New Roman" w:cs="Times New Roman"/>
          <w:color w:val="000000" w:themeColor="text1"/>
        </w:rPr>
        <w:t xml:space="preserve"> illetve</w:t>
      </w:r>
      <w:r w:rsidRPr="000409F0">
        <w:rPr>
          <w:rFonts w:ascii="Times New Roman" w:hAnsi="Times New Roman" w:cs="Times New Roman"/>
          <w:color w:val="000000" w:themeColor="text1"/>
        </w:rPr>
        <w:t xml:space="preserve"> könnyebbé teszik</w:t>
      </w:r>
      <w:r w:rsidR="00D17C03" w:rsidRPr="000409F0">
        <w:rPr>
          <w:rFonts w:ascii="Times New Roman" w:hAnsi="Times New Roman" w:cs="Times New Roman"/>
          <w:color w:val="000000" w:themeColor="text1"/>
        </w:rPr>
        <w:t>:</w:t>
      </w:r>
      <w:r w:rsidR="00063060" w:rsidRPr="000409F0">
        <w:rPr>
          <w:rFonts w:ascii="Times New Roman" w:hAnsi="Times New Roman" w:cs="Times New Roman"/>
          <w:color w:val="000000" w:themeColor="text1"/>
        </w:rPr>
        <w:t>(Könnyű, Közepes, Nehéz, Ázsiai)</w:t>
      </w:r>
    </w:p>
    <w:p w14:paraId="4AC5EDA3" w14:textId="0BC1859C" w:rsidR="00D17C03" w:rsidRPr="000409F0" w:rsidRDefault="00D17C03" w:rsidP="00785C57">
      <w:pPr>
        <w:pStyle w:val="Cmsor4"/>
        <w:spacing w:after="120"/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Könnyű:</w:t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Egyszerű programkódok(csak e</w:t>
      </w:r>
      <w:r w:rsidR="00FF659C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ágazások(</w:t>
      </w:r>
      <w:proofErr w:type="spell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F659C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269E8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0-</w:t>
      </w:r>
      <w:r w:rsidR="00794806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 sor) és szövegrészletek; </w:t>
      </w:r>
      <w:r w:rsidR="00FF659C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1,5 sec-es megjelenési idő</w:t>
      </w:r>
      <w:r w:rsidR="00443C5C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és</w:t>
      </w:r>
      <w:r w:rsidR="00FF659C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1,00 sec-es látható idő</w:t>
      </w:r>
      <w:r w:rsidR="001269E8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; 4 kábel</w:t>
      </w:r>
    </w:p>
    <w:p w14:paraId="10FACD92" w14:textId="4E97A2F8" w:rsidR="00FF659C" w:rsidRPr="000409F0" w:rsidRDefault="00FF659C" w:rsidP="00785C57">
      <w:pPr>
        <w:pStyle w:val="Cmsor4"/>
        <w:spacing w:before="0" w:after="120"/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Kö</w:t>
      </w:r>
      <w:r w:rsidR="00443C5C" w:rsidRPr="000409F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z</w:t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epes:</w:t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Komplexebb programkódok(csak ciklusok(</w:t>
      </w:r>
      <w:proofErr w:type="spell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spellEnd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  <w:proofErr w:type="spellEnd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foreach</w:t>
      </w:r>
      <w:proofErr w:type="spellEnd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), 10</w:t>
      </w:r>
      <w:r w:rsidR="00443C5C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-5</w:t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0 sor)</w:t>
      </w:r>
      <w:r w:rsidR="00443C5C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és szövegrészletek, 1,25 sec-es megjelenési idő és 0,75 sec-es látható idő</w:t>
      </w:r>
      <w:r w:rsidR="001269E8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; 6 kábel</w:t>
      </w:r>
    </w:p>
    <w:p w14:paraId="62FE2A6D" w14:textId="56DF18E6" w:rsidR="00443C5C" w:rsidRPr="000409F0" w:rsidRDefault="00443C5C" w:rsidP="00785C57">
      <w:pPr>
        <w:pStyle w:val="Cmsor4"/>
        <w:spacing w:before="0" w:after="120"/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Nehéz:</w:t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Komplex programkódok(ciklusok és elágazások(</w:t>
      </w:r>
      <w:proofErr w:type="spell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spellEnd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  <w:proofErr w:type="spellEnd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foreach</w:t>
      </w:r>
      <w:proofErr w:type="spellEnd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794806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0-100 sor) és szövegrészletek, 1,00 sec-es megjelenési idő és 0,5 sec-es látható idő</w:t>
      </w:r>
      <w:r w:rsidR="001269E8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; 8 kábel</w:t>
      </w:r>
    </w:p>
    <w:p w14:paraId="7E76E8D1" w14:textId="298FC166" w:rsidR="00443C5C" w:rsidRPr="000409F0" w:rsidRDefault="00443C5C" w:rsidP="00785C57">
      <w:pPr>
        <w:pStyle w:val="Cmsor4"/>
        <w:spacing w:before="0" w:after="120"/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Ázsiai:</w:t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Komplex programkódok(</w:t>
      </w:r>
      <w:r w:rsidR="006F0BB6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ciklusok, elágazások, metódusok, saját osztályok, függvények,</w:t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, 10</w:t>
      </w:r>
      <w:r w:rsidR="006F0BB6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-30</w:t>
      </w:r>
      <w:r w:rsidR="006F0BB6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sor) és szövegrészletek, </w:t>
      </w:r>
      <w:r w:rsidR="006F0BB6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0,75</w:t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sec-es megjelenési idő és 0,</w:t>
      </w:r>
      <w:r w:rsidR="006F0BB6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5 sec-es látható idő</w:t>
      </w:r>
      <w:r w:rsidR="001269E8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; 16 kábel</w:t>
      </w:r>
    </w:p>
    <w:p w14:paraId="6822621C" w14:textId="7BE5E0E9" w:rsidR="00E17754" w:rsidRPr="000409F0" w:rsidRDefault="00E17754" w:rsidP="00785C57">
      <w:pPr>
        <w:pStyle w:val="Cmsor2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409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Történet</w:t>
      </w:r>
    </w:p>
    <w:p w14:paraId="3CF2478D" w14:textId="0273AC59" w:rsidR="00E17754" w:rsidRPr="000409F0" w:rsidRDefault="00024034" w:rsidP="00785C57">
      <w:pPr>
        <w:pStyle w:val="Cmsor3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0409F0">
        <w:rPr>
          <w:rFonts w:ascii="Times New Roman" w:hAnsi="Times New Roman" w:cs="Times New Roman"/>
          <w:color w:val="000000" w:themeColor="text1"/>
        </w:rPr>
        <w:t xml:space="preserve">A </w:t>
      </w:r>
      <w:r w:rsidR="00674E40" w:rsidRPr="000409F0">
        <w:rPr>
          <w:rFonts w:ascii="Times New Roman" w:hAnsi="Times New Roman" w:cs="Times New Roman"/>
          <w:color w:val="000000" w:themeColor="text1"/>
        </w:rPr>
        <w:t xml:space="preserve">karakter </w:t>
      </w:r>
      <w:r w:rsidR="000B6E08" w:rsidRPr="000409F0">
        <w:rPr>
          <w:rFonts w:ascii="Times New Roman" w:hAnsi="Times New Roman" w:cs="Times New Roman"/>
          <w:color w:val="000000" w:themeColor="text1"/>
        </w:rPr>
        <w:t>egy informatikus</w:t>
      </w:r>
      <w:r w:rsidR="00674E40" w:rsidRPr="000409F0">
        <w:rPr>
          <w:rFonts w:ascii="Times New Roman" w:hAnsi="Times New Roman" w:cs="Times New Roman"/>
          <w:color w:val="000000" w:themeColor="text1"/>
        </w:rPr>
        <w:t xml:space="preserve">, aki otthon dolgozik </w:t>
      </w:r>
      <w:r w:rsidR="000B6E08" w:rsidRPr="000409F0">
        <w:rPr>
          <w:rFonts w:ascii="Times New Roman" w:hAnsi="Times New Roman" w:cs="Times New Roman"/>
          <w:color w:val="000000" w:themeColor="text1"/>
        </w:rPr>
        <w:t xml:space="preserve">és egy kimerítő nap közben elalszik. </w:t>
      </w:r>
      <w:r w:rsidR="00402484" w:rsidRPr="000409F0">
        <w:rPr>
          <w:rFonts w:ascii="Times New Roman" w:hAnsi="Times New Roman" w:cs="Times New Roman"/>
          <w:color w:val="000000" w:themeColor="text1"/>
        </w:rPr>
        <w:t>Majd amikor felébred rájön, h</w:t>
      </w:r>
      <w:r w:rsidR="0064768D" w:rsidRPr="000409F0">
        <w:rPr>
          <w:rFonts w:ascii="Times New Roman" w:hAnsi="Times New Roman" w:cs="Times New Roman"/>
          <w:color w:val="000000" w:themeColor="text1"/>
        </w:rPr>
        <w:t>ogy</w:t>
      </w:r>
      <w:r w:rsidR="00402484" w:rsidRPr="000409F0">
        <w:rPr>
          <w:rFonts w:ascii="Times New Roman" w:hAnsi="Times New Roman" w:cs="Times New Roman"/>
          <w:color w:val="000000" w:themeColor="text1"/>
        </w:rPr>
        <w:t xml:space="preserve"> valami más.</w:t>
      </w:r>
      <w:r w:rsidR="006125AC" w:rsidRPr="000409F0">
        <w:rPr>
          <w:rFonts w:ascii="Times New Roman" w:hAnsi="Times New Roman" w:cs="Times New Roman"/>
          <w:color w:val="000000" w:themeColor="text1"/>
        </w:rPr>
        <w:t xml:space="preserve"> </w:t>
      </w:r>
      <w:r w:rsidR="00402484" w:rsidRPr="000409F0">
        <w:rPr>
          <w:rFonts w:ascii="Times New Roman" w:hAnsi="Times New Roman" w:cs="Times New Roman"/>
          <w:color w:val="000000" w:themeColor="text1"/>
        </w:rPr>
        <w:t>Itt kezdődik a játék</w:t>
      </w:r>
      <w:r w:rsidR="006125AC" w:rsidRPr="000409F0">
        <w:rPr>
          <w:rFonts w:ascii="Times New Roman" w:hAnsi="Times New Roman" w:cs="Times New Roman"/>
          <w:color w:val="000000" w:themeColor="text1"/>
        </w:rPr>
        <w:t>, ahol a karakternek a saját álmából kell kijutnia</w:t>
      </w:r>
      <w:r w:rsidR="002F59A8" w:rsidRPr="000409F0">
        <w:rPr>
          <w:rFonts w:ascii="Times New Roman" w:hAnsi="Times New Roman" w:cs="Times New Roman"/>
          <w:color w:val="000000" w:themeColor="text1"/>
        </w:rPr>
        <w:t xml:space="preserve"> feladatok megoldásával.</w:t>
      </w:r>
      <w:r w:rsidR="00BD0E86" w:rsidRPr="000409F0">
        <w:rPr>
          <w:rFonts w:ascii="Times New Roman" w:hAnsi="Times New Roman" w:cs="Times New Roman"/>
          <w:color w:val="000000" w:themeColor="text1"/>
        </w:rPr>
        <w:t xml:space="preserve"> Miután kijutott rájön, hogy túlságosan belefeledkezik a munkájába és többet kellene pihennie az egészsége érdekében.</w:t>
      </w:r>
    </w:p>
    <w:p w14:paraId="751070B2" w14:textId="55ECDC3F" w:rsidR="00530244" w:rsidRPr="000409F0" w:rsidRDefault="00530244" w:rsidP="00785C57">
      <w:pPr>
        <w:pStyle w:val="Cmsor2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409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Időmérő</w:t>
      </w:r>
    </w:p>
    <w:p w14:paraId="21626F79" w14:textId="635CDB63" w:rsidR="006125AC" w:rsidRPr="000409F0" w:rsidRDefault="006125AC" w:rsidP="00785C57">
      <w:pPr>
        <w:pStyle w:val="Cmsor3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</w:rPr>
      </w:pPr>
      <w:r w:rsidRPr="000409F0">
        <w:rPr>
          <w:rFonts w:ascii="Times New Roman" w:hAnsi="Times New Roman" w:cs="Times New Roman"/>
          <w:color w:val="000000" w:themeColor="text1"/>
        </w:rPr>
        <w:t>A pálya elkezdésekor elindul az időmérő, ami számlálja az időt.</w:t>
      </w:r>
    </w:p>
    <w:p w14:paraId="7C59471E" w14:textId="4539DB55" w:rsidR="006125AC" w:rsidRPr="000409F0" w:rsidRDefault="006125AC" w:rsidP="00785C57">
      <w:pPr>
        <w:pStyle w:val="Listaszerbekezds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Amint</w:t>
      </w:r>
      <w:r w:rsidR="00B57E85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teljesíti a pályát a játékos, az időmérő leáll.</w:t>
      </w:r>
    </w:p>
    <w:p w14:paraId="78A15F31" w14:textId="67EA9580" w:rsidR="00AE3F25" w:rsidRPr="000409F0" w:rsidRDefault="00530244" w:rsidP="00785C57">
      <w:pPr>
        <w:pStyle w:val="Cmsor2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409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Segítség</w:t>
      </w:r>
    </w:p>
    <w:p w14:paraId="2D7639C0" w14:textId="33AC7EC8" w:rsidR="00AE3F25" w:rsidRPr="000409F0" w:rsidRDefault="00AE3F25" w:rsidP="00785C57">
      <w:pPr>
        <w:pStyle w:val="Cmsor3"/>
        <w:numPr>
          <w:ilvl w:val="0"/>
          <w:numId w:val="27"/>
        </w:numPr>
        <w:jc w:val="both"/>
        <w:rPr>
          <w:rFonts w:ascii="Times New Roman" w:hAnsi="Times New Roman" w:cs="Times New Roman"/>
          <w:color w:val="000000" w:themeColor="text1"/>
        </w:rPr>
      </w:pPr>
      <w:r w:rsidRPr="000409F0">
        <w:rPr>
          <w:rFonts w:ascii="Times New Roman" w:hAnsi="Times New Roman" w:cs="Times New Roman"/>
          <w:color w:val="000000" w:themeColor="text1"/>
        </w:rPr>
        <w:t>Ha a feladványt nem sikerül megoldani az adott feladathoz tartozó idő alatt, akkor a játékos kap egy segítséget és újra elkezdődik a feladat.</w:t>
      </w:r>
      <w:r w:rsidR="001B35D2" w:rsidRPr="000409F0">
        <w:rPr>
          <w:rFonts w:ascii="Times New Roman" w:hAnsi="Times New Roman" w:cs="Times New Roman"/>
          <w:color w:val="000000" w:themeColor="text1"/>
        </w:rPr>
        <w:t xml:space="preserve"> </w:t>
      </w:r>
      <w:r w:rsidR="008E238B" w:rsidRPr="000409F0">
        <w:rPr>
          <w:rFonts w:ascii="Times New Roman" w:hAnsi="Times New Roman" w:cs="Times New Roman"/>
          <w:color w:val="000000" w:themeColor="text1"/>
        </w:rPr>
        <w:t xml:space="preserve">Ez 3x történik meg, utána a játékot elvesztette a </w:t>
      </w:r>
      <w:r w:rsidR="001B35D2" w:rsidRPr="000409F0">
        <w:rPr>
          <w:rFonts w:ascii="Times New Roman" w:hAnsi="Times New Roman" w:cs="Times New Roman"/>
          <w:color w:val="000000" w:themeColor="text1"/>
        </w:rPr>
        <w:t>játékos és újr</w:t>
      </w:r>
      <w:r w:rsidR="00B1485A" w:rsidRPr="000409F0">
        <w:rPr>
          <w:rFonts w:ascii="Times New Roman" w:hAnsi="Times New Roman" w:cs="Times New Roman"/>
          <w:color w:val="000000" w:themeColor="text1"/>
        </w:rPr>
        <w:t>a kell kezdenie a feladatot, ami megváltozik(új programkóddal, színek összekeverésével).</w:t>
      </w:r>
    </w:p>
    <w:p w14:paraId="5BA1DE59" w14:textId="175BA482" w:rsidR="00AE3F25" w:rsidRPr="000409F0" w:rsidRDefault="00AE3F25" w:rsidP="00785C57">
      <w:pPr>
        <w:pStyle w:val="Listaszerbekezds"/>
        <w:numPr>
          <w:ilvl w:val="0"/>
          <w:numId w:val="2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A segítség egy kis részletet ad meg a megoldásból, amivel a játékos olyan információval gazdagodik, amivel könnyebben be tudja fejezni a feladványt.</w:t>
      </w:r>
    </w:p>
    <w:p w14:paraId="26BCFB15" w14:textId="0278DA4A" w:rsidR="008E238B" w:rsidRPr="000409F0" w:rsidRDefault="008E238B" w:rsidP="00785C57">
      <w:pPr>
        <w:pStyle w:val="Cmsor3"/>
        <w:ind w:left="720"/>
        <w:jc w:val="both"/>
        <w:rPr>
          <w:rFonts w:ascii="Times New Roman" w:hAnsi="Times New Roman" w:cs="Times New Roman"/>
          <w:color w:val="000000" w:themeColor="text1"/>
          <w:u w:val="single"/>
        </w:rPr>
      </w:pPr>
      <w:r w:rsidRPr="000409F0">
        <w:rPr>
          <w:rFonts w:ascii="Times New Roman" w:hAnsi="Times New Roman" w:cs="Times New Roman"/>
          <w:color w:val="000000" w:themeColor="text1"/>
          <w:u w:val="single"/>
        </w:rPr>
        <w:t xml:space="preserve">Gyors </w:t>
      </w:r>
      <w:proofErr w:type="spellStart"/>
      <w:r w:rsidRPr="000409F0">
        <w:rPr>
          <w:rFonts w:ascii="Times New Roman" w:hAnsi="Times New Roman" w:cs="Times New Roman"/>
          <w:color w:val="000000" w:themeColor="text1"/>
          <w:u w:val="single"/>
        </w:rPr>
        <w:t>íráskézség</w:t>
      </w:r>
      <w:proofErr w:type="spellEnd"/>
      <w:r w:rsidRPr="000409F0">
        <w:rPr>
          <w:rFonts w:ascii="Times New Roman" w:hAnsi="Times New Roman" w:cs="Times New Roman"/>
          <w:color w:val="000000" w:themeColor="text1"/>
          <w:u w:val="single"/>
        </w:rPr>
        <w:t xml:space="preserve">: </w:t>
      </w:r>
    </w:p>
    <w:p w14:paraId="715B008D" w14:textId="2DE7D50E" w:rsidR="008E238B" w:rsidRPr="000409F0" w:rsidRDefault="001B35D2" w:rsidP="00785C57">
      <w:pPr>
        <w:pStyle w:val="Cmsor4"/>
        <w:spacing w:after="120"/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Második próbálkozásnál egy kódrészletet megírva kap és onnan kell folytatnia</w:t>
      </w:r>
    </w:p>
    <w:p w14:paraId="4135723D" w14:textId="3538DC9B" w:rsidR="001B35D2" w:rsidRPr="000409F0" w:rsidRDefault="001B35D2" w:rsidP="00785C57">
      <w:pPr>
        <w:pStyle w:val="Cmsor4"/>
        <w:spacing w:after="120"/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Harmadik próbálkozásnál az összes szóköz </w:t>
      </w:r>
      <w:proofErr w:type="spellStart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auto</w:t>
      </w:r>
      <w:proofErr w:type="spellEnd"/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beírása vagy </w:t>
      </w:r>
      <w:r w:rsidR="008167B1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a szöveg végéről visszafele 3 másodpercenként elkezdi írni magát a szöveg</w:t>
      </w:r>
    </w:p>
    <w:p w14:paraId="6CFC3FBE" w14:textId="55A79694" w:rsidR="001B35D2" w:rsidRPr="000409F0" w:rsidRDefault="001B35D2" w:rsidP="00785C57">
      <w:pPr>
        <w:ind w:left="288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Negyedik próbálkozásnál minden második hibája automatikusan ki lesz javítva</w:t>
      </w:r>
    </w:p>
    <w:p w14:paraId="5EE237D8" w14:textId="44ADADED" w:rsidR="00B1485A" w:rsidRPr="000409F0" w:rsidRDefault="00B1485A" w:rsidP="00785C57">
      <w:pPr>
        <w:pStyle w:val="Cmsor3"/>
        <w:jc w:val="both"/>
        <w:rPr>
          <w:rFonts w:ascii="Times New Roman" w:hAnsi="Times New Roman" w:cs="Times New Roman"/>
          <w:color w:val="000000" w:themeColor="text1"/>
          <w:u w:val="single"/>
        </w:rPr>
      </w:pPr>
      <w:r w:rsidRPr="000409F0">
        <w:rPr>
          <w:rFonts w:ascii="Times New Roman" w:hAnsi="Times New Roman" w:cs="Times New Roman"/>
          <w:color w:val="000000" w:themeColor="text1"/>
        </w:rPr>
        <w:tab/>
      </w:r>
      <w:r w:rsidRPr="000409F0">
        <w:rPr>
          <w:rFonts w:ascii="Times New Roman" w:hAnsi="Times New Roman" w:cs="Times New Roman"/>
          <w:color w:val="000000" w:themeColor="text1"/>
          <w:u w:val="single"/>
        </w:rPr>
        <w:t>Összekötős feladat:</w:t>
      </w:r>
    </w:p>
    <w:p w14:paraId="55F636C9" w14:textId="727D7739" w:rsidR="00B1485A" w:rsidRPr="000409F0" w:rsidRDefault="00B1485A" w:rsidP="00785C57">
      <w:pPr>
        <w:pStyle w:val="Cmsor4"/>
        <w:spacing w:after="120"/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Második próbálkozásnál két kábel színe megmarad.</w:t>
      </w:r>
      <w:r w:rsidR="001269E8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(Ezt már nem kell megjegyezni)</w:t>
      </w:r>
    </w:p>
    <w:p w14:paraId="5253BC51" w14:textId="13C838FE" w:rsidR="001269E8" w:rsidRPr="000409F0" w:rsidRDefault="001269E8" w:rsidP="00785C57">
      <w:pPr>
        <w:ind w:left="288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Harmadik próbálkozásnál az egyik </w:t>
      </w:r>
      <w:proofErr w:type="spellStart"/>
      <w:r w:rsidRPr="000409F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switchen</w:t>
      </w:r>
      <w:proofErr w:type="spellEnd"/>
      <w:r w:rsidRPr="000409F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két port színe megmarad.</w:t>
      </w:r>
    </w:p>
    <w:p w14:paraId="033F3408" w14:textId="3055E9F3" w:rsidR="001269E8" w:rsidRPr="000409F0" w:rsidRDefault="001269E8" w:rsidP="00785C57">
      <w:pPr>
        <w:ind w:left="288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Negyedik próbálkozásnál kettő véletlenszerű kábel össze lesz kötve kezdéskor.</w:t>
      </w:r>
    </w:p>
    <w:p w14:paraId="337CE08A" w14:textId="05A2F2EA" w:rsidR="00BD2A60" w:rsidRPr="000409F0" w:rsidRDefault="0043628F" w:rsidP="00785C57">
      <w:pPr>
        <w:pStyle w:val="Cmsor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409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Ranglista</w:t>
      </w:r>
    </w:p>
    <w:p w14:paraId="434F5846" w14:textId="5E743896" w:rsidR="00805C50" w:rsidRPr="000409F0" w:rsidRDefault="00805C50" w:rsidP="00785C57">
      <w:pPr>
        <w:pStyle w:val="Cmsor3"/>
        <w:numPr>
          <w:ilvl w:val="0"/>
          <w:numId w:val="28"/>
        </w:numPr>
        <w:jc w:val="both"/>
        <w:rPr>
          <w:rFonts w:ascii="Times New Roman" w:hAnsi="Times New Roman" w:cs="Times New Roman"/>
          <w:color w:val="000000" w:themeColor="text1"/>
        </w:rPr>
      </w:pPr>
      <w:r w:rsidRPr="000409F0">
        <w:rPr>
          <w:rFonts w:ascii="Times New Roman" w:hAnsi="Times New Roman" w:cs="Times New Roman"/>
          <w:color w:val="000000" w:themeColor="text1"/>
        </w:rPr>
        <w:t>A szoba elkezdésétől a szoba befejezéséig számított idő adja meg, hogy hányadik helyezett lesz a játékos.</w:t>
      </w:r>
    </w:p>
    <w:p w14:paraId="7F433144" w14:textId="37FA8C44" w:rsidR="002E5503" w:rsidRDefault="0043628F" w:rsidP="00785C57">
      <w:pPr>
        <w:pStyle w:val="Listaszerbekezds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Minél kevesebb idő alatt fejezi be a pályát annál előrébb kerül a rangsorban</w:t>
      </w:r>
      <w:r w:rsidR="00924673" w:rsidRPr="000409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DF05505" w14:textId="56E3526D" w:rsidR="0043628F" w:rsidRPr="002E5503" w:rsidRDefault="002E5503" w:rsidP="002E550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2440A35" w14:textId="6B6A406F" w:rsidR="00AE3F25" w:rsidRPr="000409F0" w:rsidRDefault="00AE3F25" w:rsidP="00785C57">
      <w:pPr>
        <w:pStyle w:val="Cmsor2"/>
        <w:ind w:left="0" w:firstLine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409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Feladatok</w:t>
      </w:r>
    </w:p>
    <w:p w14:paraId="5CDC88D2" w14:textId="13EE4E48" w:rsidR="006F0BB6" w:rsidRPr="000409F0" w:rsidRDefault="006F0BB6" w:rsidP="00785C57">
      <w:pPr>
        <w:pStyle w:val="Cmsor3"/>
        <w:jc w:val="both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r w:rsidRPr="000409F0">
        <w:rPr>
          <w:rFonts w:ascii="Times New Roman" w:hAnsi="Times New Roman" w:cs="Times New Roman"/>
          <w:color w:val="000000" w:themeColor="text1"/>
        </w:rPr>
        <w:tab/>
      </w:r>
      <w:r w:rsidR="00C82613" w:rsidRPr="000409F0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Reflex </w:t>
      </w:r>
      <w:r w:rsidRPr="000409F0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fejlesztése</w:t>
      </w:r>
    </w:p>
    <w:p w14:paraId="383DE0AC" w14:textId="0A45B050" w:rsidR="00C82613" w:rsidRPr="000409F0" w:rsidRDefault="00C82613" w:rsidP="00785C57">
      <w:pPr>
        <w:pStyle w:val="Cmsor4"/>
        <w:spacing w:before="120" w:after="120"/>
        <w:ind w:left="357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color w:val="000000" w:themeColor="text1"/>
        </w:rPr>
        <w:tab/>
      </w:r>
      <w:r w:rsidRPr="000409F0">
        <w:rPr>
          <w:rFonts w:ascii="Times New Roman" w:hAnsi="Times New Roman" w:cs="Times New Roman"/>
          <w:color w:val="000000" w:themeColor="text1"/>
        </w:rPr>
        <w:tab/>
      </w:r>
      <w:r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Egy </w:t>
      </w:r>
      <w:r w:rsidR="005F3530"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5</w:t>
      </w:r>
      <w:r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*</w:t>
      </w:r>
      <w:r w:rsidR="005F3530"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5</w:t>
      </w:r>
      <w:r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-</w:t>
      </w:r>
      <w:r w:rsidR="005F3530"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ö</w:t>
      </w:r>
      <w:r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s pálya. ahol robotok jelennek meg</w:t>
      </w:r>
      <w:r w:rsidR="005F3530"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véletlenszerű helyen</w:t>
      </w:r>
      <w:r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és tűnnek el</w:t>
      </w:r>
      <w:r w:rsidR="005F3530"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a nehézséghez kötött idő alatt</w:t>
      </w:r>
      <w:r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 A játék lényege, hogy egy percen</w:t>
      </w:r>
      <w:r w:rsidR="00DB6631"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belül</w:t>
      </w:r>
      <w:r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minél több robotot kapjunk el mielőtt eltűnik</w:t>
      </w:r>
      <w:r w:rsidR="00DB6631"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. Ehhez a kurzort rá kell irányítanunk és kattintanunk amikor a robot felett van. Minden sikeres találatért kap a játékos egy pontot, ami a játékon belül mentve lesz és bármikor megdöntheti a játékos. </w:t>
      </w:r>
      <w:r w:rsidR="005F3530"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Ez a pont azon a játékgépen lesz megjelenítve, amin a karakter játszik.</w:t>
      </w:r>
    </w:p>
    <w:p w14:paraId="04BBDB5D" w14:textId="28CB14B0" w:rsidR="00AE4B86" w:rsidRPr="000409F0" w:rsidRDefault="00AE4B86" w:rsidP="00785C57">
      <w:pPr>
        <w:pStyle w:val="Cmsor3"/>
        <w:jc w:val="both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r w:rsidRPr="000409F0">
        <w:rPr>
          <w:rFonts w:ascii="Times New Roman" w:hAnsi="Times New Roman" w:cs="Times New Roman"/>
          <w:color w:val="000000" w:themeColor="text1"/>
        </w:rPr>
        <w:tab/>
      </w:r>
      <w:r w:rsidRPr="000409F0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Gyors </w:t>
      </w:r>
      <w:proofErr w:type="spellStart"/>
      <w:r w:rsidRPr="000409F0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íráskézség</w:t>
      </w:r>
      <w:proofErr w:type="spellEnd"/>
      <w:r w:rsidRPr="000409F0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 fejlesztése</w:t>
      </w:r>
    </w:p>
    <w:p w14:paraId="2BB94BDB" w14:textId="2AA5036D" w:rsidR="00AE4B86" w:rsidRPr="000409F0" w:rsidRDefault="00AE4B86" w:rsidP="00785C57">
      <w:pPr>
        <w:pStyle w:val="Cmsor4"/>
        <w:spacing w:before="120" w:after="120"/>
        <w:ind w:left="357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color w:val="000000" w:themeColor="text1"/>
        </w:rPr>
        <w:tab/>
      </w:r>
      <w:r w:rsidRPr="000409F0">
        <w:rPr>
          <w:rFonts w:ascii="Times New Roman" w:hAnsi="Times New Roman" w:cs="Times New Roman"/>
          <w:color w:val="000000" w:themeColor="text1"/>
        </w:rPr>
        <w:tab/>
      </w:r>
      <w:r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A kép jobb oldalán megjelenik egy programkódrészlet, amit a játékosnak egy percen belül be kell gépelnie</w:t>
      </w:r>
      <w:r w:rsidR="00963566"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a kép bal oldalára. Ha ez sikerül a képen megjelenik, hogy amit megírt az valójában mit is csinált. Ha ez egy nehezebb/hosszabb kód, ami összetettebb, </w:t>
      </w:r>
      <w:r w:rsidR="001C0FD4"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akkor a már futó kódrészletnek a működését a bal alsó sarokban megtekintheti a felhasználó. Eddig az időmérő automatikusan szünetel, majd ha a játékos folytatni szeretné, bármelyik gomb megnyomásával folytathatja. Ha rossz karaktert ír be, pirosra színezi azt a karaktert</w:t>
      </w:r>
      <w:r w:rsidR="008E238B"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, amit a későbbiekben, a feladat befejezése előtt javítania kell.</w:t>
      </w:r>
    </w:p>
    <w:p w14:paraId="16E42DDD" w14:textId="1A0954C3" w:rsidR="002F59A8" w:rsidRPr="000409F0" w:rsidRDefault="00A93C2C" w:rsidP="00785C57">
      <w:pPr>
        <w:pStyle w:val="Cmsor3"/>
        <w:jc w:val="both"/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</w:pPr>
      <w:r w:rsidRPr="000409F0">
        <w:rPr>
          <w:rFonts w:ascii="Times New Roman" w:hAnsi="Times New Roman" w:cs="Times New Roman"/>
          <w:color w:val="000000" w:themeColor="text1"/>
        </w:rPr>
        <w:tab/>
      </w:r>
      <w:r w:rsidRPr="000409F0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Két eszköz összekötése</w:t>
      </w:r>
    </w:p>
    <w:p w14:paraId="3EE03EB5" w14:textId="3BD27807" w:rsidR="00BD0E86" w:rsidRPr="000409F0" w:rsidRDefault="00A93C2C" w:rsidP="00785C57">
      <w:pPr>
        <w:pStyle w:val="Cmsor4"/>
        <w:spacing w:before="120" w:after="120"/>
        <w:ind w:left="357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0409F0">
        <w:rPr>
          <w:rFonts w:ascii="Times New Roman" w:hAnsi="Times New Roman" w:cs="Times New Roman"/>
          <w:color w:val="000000" w:themeColor="text1"/>
        </w:rPr>
        <w:tab/>
      </w:r>
      <w:r w:rsidRPr="000409F0">
        <w:rPr>
          <w:rFonts w:ascii="Times New Roman" w:hAnsi="Times New Roman" w:cs="Times New Roman"/>
          <w:color w:val="000000" w:themeColor="text1"/>
        </w:rPr>
        <w:tab/>
      </w:r>
      <w:r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Lesz a szobában két </w:t>
      </w:r>
      <w:proofErr w:type="spellStart"/>
      <w:r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switch</w:t>
      </w:r>
      <w:proofErr w:type="spellEnd"/>
      <w:r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, amit kék, zöld. sárga és piros színű kábelek kötnek össze. A kábelek </w:t>
      </w:r>
      <w:r w:rsidR="00B1485A"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és a portok színeit </w:t>
      </w:r>
      <w:r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megmutatjuk 3 sec-</w:t>
      </w:r>
      <w:r w:rsidR="00B1485A"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re, majd fekete lesz az összes </w:t>
      </w:r>
      <w:r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és emlékezetből</w:t>
      </w:r>
      <w:r w:rsidR="00B1485A"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kell összedugni a helyes színű </w:t>
      </w:r>
      <w:proofErr w:type="spellStart"/>
      <w:r w:rsidR="00B1485A"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porttal</w:t>
      </w:r>
      <w:proofErr w:type="spellEnd"/>
      <w:r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a helyes kábelt</w:t>
      </w:r>
      <w:r w:rsidR="0023678F"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. </w:t>
      </w:r>
      <w:r w:rsidR="00B1485A"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Mindkét </w:t>
      </w:r>
      <w:proofErr w:type="spellStart"/>
      <w:r w:rsidR="00B1485A"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switchre</w:t>
      </w:r>
      <w:proofErr w:type="spellEnd"/>
      <w:r w:rsidR="00B1485A"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rá kell kötni a helyes kábelt. </w:t>
      </w:r>
      <w:r w:rsidR="0023678F"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Erre a játékosnak fél perce van.</w:t>
      </w:r>
      <w:r w:rsidR="00B1485A"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Ha hibázik a kábel nem kötődik rá a </w:t>
      </w:r>
      <w:proofErr w:type="spellStart"/>
      <w:r w:rsidR="00B1485A"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portra</w:t>
      </w:r>
      <w:proofErr w:type="spellEnd"/>
      <w:r w:rsidR="00B1485A" w:rsidRPr="000409F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és az időből is elveszít 5 másodpercet.</w:t>
      </w:r>
    </w:p>
    <w:p w14:paraId="14537FF5" w14:textId="433F743C" w:rsidR="00BD0E86" w:rsidRPr="000409F0" w:rsidRDefault="00BD0E86" w:rsidP="00785C57">
      <w:pPr>
        <w:pStyle w:val="Cmsor2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409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Játék vége</w:t>
      </w:r>
    </w:p>
    <w:p w14:paraId="1C4BDBC6" w14:textId="6EEED233" w:rsidR="00BD0E86" w:rsidRPr="000409F0" w:rsidRDefault="00BD0E86" w:rsidP="00785C57">
      <w:pPr>
        <w:pStyle w:val="Cmsor3"/>
        <w:jc w:val="both"/>
        <w:rPr>
          <w:rFonts w:ascii="Times New Roman" w:hAnsi="Times New Roman" w:cs="Times New Roman"/>
          <w:color w:val="000000" w:themeColor="text1"/>
        </w:rPr>
      </w:pPr>
      <w:r w:rsidRPr="000409F0">
        <w:rPr>
          <w:rFonts w:ascii="Times New Roman" w:hAnsi="Times New Roman" w:cs="Times New Roman"/>
          <w:color w:val="000000" w:themeColor="text1"/>
        </w:rPr>
        <w:tab/>
        <w:t>A játéknak akkor van vége, ha a játékos sikeresen befejezte az összes feladatot és leküzdött minden nehézséget amit a játék nyújtott.</w:t>
      </w:r>
    </w:p>
    <w:sectPr w:rsidR="00BD0E86" w:rsidRPr="000409F0" w:rsidSect="00E11A54">
      <w:footerReference w:type="default" r:id="rId11"/>
      <w:pgSz w:w="11906" w:h="16838" w:code="9"/>
      <w:pgMar w:top="1418" w:right="1418" w:bottom="851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E1099" w14:textId="77777777" w:rsidR="00D06DD8" w:rsidRDefault="00D06DD8">
      <w:pPr>
        <w:spacing w:after="0" w:line="240" w:lineRule="auto"/>
      </w:pPr>
      <w:r>
        <w:separator/>
      </w:r>
    </w:p>
    <w:p w14:paraId="3EEF7781" w14:textId="77777777" w:rsidR="00D06DD8" w:rsidRDefault="00D06DD8"/>
  </w:endnote>
  <w:endnote w:type="continuationSeparator" w:id="0">
    <w:p w14:paraId="3724F740" w14:textId="77777777" w:rsidR="00D06DD8" w:rsidRDefault="00D06DD8">
      <w:pPr>
        <w:spacing w:after="0" w:line="240" w:lineRule="auto"/>
      </w:pPr>
      <w:r>
        <w:continuationSeparator/>
      </w:r>
    </w:p>
    <w:p w14:paraId="202E1A55" w14:textId="77777777" w:rsidR="00D06DD8" w:rsidRDefault="00D06D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3CBC8" w14:textId="0F17ACDA" w:rsidR="00B979D8" w:rsidRDefault="00B979D8" w:rsidP="00E11A54">
    <w:pPr>
      <w:pStyle w:val="llb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E1645" w14:textId="77777777" w:rsidR="00D06DD8" w:rsidRDefault="00D06DD8">
      <w:pPr>
        <w:spacing w:after="0" w:line="240" w:lineRule="auto"/>
      </w:pPr>
      <w:r>
        <w:separator/>
      </w:r>
    </w:p>
    <w:p w14:paraId="00892013" w14:textId="77777777" w:rsidR="00D06DD8" w:rsidRDefault="00D06DD8"/>
  </w:footnote>
  <w:footnote w:type="continuationSeparator" w:id="0">
    <w:p w14:paraId="45CDC2AE" w14:textId="77777777" w:rsidR="00D06DD8" w:rsidRDefault="00D06DD8">
      <w:pPr>
        <w:spacing w:after="0" w:line="240" w:lineRule="auto"/>
      </w:pPr>
      <w:r>
        <w:continuationSeparator/>
      </w:r>
    </w:p>
    <w:p w14:paraId="01B2697D" w14:textId="77777777" w:rsidR="00D06DD8" w:rsidRDefault="00D06DD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14971BC"/>
    <w:multiLevelType w:val="hybridMultilevel"/>
    <w:tmpl w:val="0BBC70B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5552C83"/>
    <w:multiLevelType w:val="multilevel"/>
    <w:tmpl w:val="9B548F90"/>
    <w:lvl w:ilvl="0">
      <w:start w:val="1"/>
      <w:numFmt w:val="bullet"/>
      <w:pStyle w:val="Felsorols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CE73405"/>
    <w:multiLevelType w:val="hybridMultilevel"/>
    <w:tmpl w:val="BEA2069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FC52833"/>
    <w:multiLevelType w:val="hybridMultilevel"/>
    <w:tmpl w:val="EE7CB04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C093196"/>
    <w:multiLevelType w:val="hybridMultilevel"/>
    <w:tmpl w:val="06AEAFE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B7620"/>
    <w:multiLevelType w:val="hybridMultilevel"/>
    <w:tmpl w:val="E50C8FB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16408B"/>
    <w:multiLevelType w:val="hybridMultilevel"/>
    <w:tmpl w:val="484CD8B6"/>
    <w:lvl w:ilvl="0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37520B86"/>
    <w:multiLevelType w:val="hybridMultilevel"/>
    <w:tmpl w:val="D004B5B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9" w15:restartNumberingAfterBreak="0">
    <w:nsid w:val="558933F5"/>
    <w:multiLevelType w:val="hybridMultilevel"/>
    <w:tmpl w:val="D7E2A7D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5B5C30"/>
    <w:multiLevelType w:val="hybridMultilevel"/>
    <w:tmpl w:val="0B8A120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470CCF"/>
    <w:multiLevelType w:val="hybridMultilevel"/>
    <w:tmpl w:val="CDB06DE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FD129B8"/>
    <w:multiLevelType w:val="hybridMultilevel"/>
    <w:tmpl w:val="536CDA1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87E0733"/>
    <w:multiLevelType w:val="hybridMultilevel"/>
    <w:tmpl w:val="440CE26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D1638CF"/>
    <w:multiLevelType w:val="multilevel"/>
    <w:tmpl w:val="5C7EBD96"/>
    <w:lvl w:ilvl="0">
      <w:start w:val="1"/>
      <w:numFmt w:val="lowerRoman"/>
      <w:pStyle w:val="Szmozottlist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E2B3F65"/>
    <w:multiLevelType w:val="multilevel"/>
    <w:tmpl w:val="04090023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11E6119"/>
    <w:multiLevelType w:val="hybridMultilevel"/>
    <w:tmpl w:val="6C14CC0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9BB4584"/>
    <w:multiLevelType w:val="hybridMultilevel"/>
    <w:tmpl w:val="D7B6E0F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24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25"/>
  </w:num>
  <w:num w:numId="13">
    <w:abstractNumId w:val="10"/>
  </w:num>
  <w:num w:numId="14">
    <w:abstractNumId w:val="14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2"/>
  </w:num>
  <w:num w:numId="18">
    <w:abstractNumId w:val="8"/>
  </w:num>
  <w:num w:numId="19">
    <w:abstractNumId w:val="23"/>
  </w:num>
  <w:num w:numId="20">
    <w:abstractNumId w:val="19"/>
  </w:num>
  <w:num w:numId="21">
    <w:abstractNumId w:val="20"/>
  </w:num>
  <w:num w:numId="22">
    <w:abstractNumId w:val="17"/>
  </w:num>
  <w:num w:numId="23">
    <w:abstractNumId w:val="26"/>
  </w:num>
  <w:num w:numId="24">
    <w:abstractNumId w:val="21"/>
  </w:num>
  <w:num w:numId="25">
    <w:abstractNumId w:val="11"/>
  </w:num>
  <w:num w:numId="26">
    <w:abstractNumId w:val="22"/>
  </w:num>
  <w:num w:numId="27">
    <w:abstractNumId w:val="27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414"/>
    <w:rsid w:val="00007414"/>
    <w:rsid w:val="00013342"/>
    <w:rsid w:val="00022FB9"/>
    <w:rsid w:val="00024034"/>
    <w:rsid w:val="0002505B"/>
    <w:rsid w:val="000409F0"/>
    <w:rsid w:val="0004650A"/>
    <w:rsid w:val="00050E8B"/>
    <w:rsid w:val="00051678"/>
    <w:rsid w:val="00063060"/>
    <w:rsid w:val="0007471F"/>
    <w:rsid w:val="00080C63"/>
    <w:rsid w:val="00087FC7"/>
    <w:rsid w:val="000B6E08"/>
    <w:rsid w:val="000C47C7"/>
    <w:rsid w:val="000C5674"/>
    <w:rsid w:val="000D17EC"/>
    <w:rsid w:val="000D1F66"/>
    <w:rsid w:val="000D3390"/>
    <w:rsid w:val="001269E8"/>
    <w:rsid w:val="00133580"/>
    <w:rsid w:val="001800F8"/>
    <w:rsid w:val="00185455"/>
    <w:rsid w:val="001B35D2"/>
    <w:rsid w:val="001C0FD4"/>
    <w:rsid w:val="0023678F"/>
    <w:rsid w:val="00243FD4"/>
    <w:rsid w:val="00252941"/>
    <w:rsid w:val="00294C3F"/>
    <w:rsid w:val="002C1552"/>
    <w:rsid w:val="002E5503"/>
    <w:rsid w:val="002F59A8"/>
    <w:rsid w:val="00303660"/>
    <w:rsid w:val="00315E05"/>
    <w:rsid w:val="0034617C"/>
    <w:rsid w:val="00356102"/>
    <w:rsid w:val="003B0C99"/>
    <w:rsid w:val="003C25D7"/>
    <w:rsid w:val="003F2336"/>
    <w:rsid w:val="003F397A"/>
    <w:rsid w:val="003F3D12"/>
    <w:rsid w:val="00402484"/>
    <w:rsid w:val="004343C1"/>
    <w:rsid w:val="0043628F"/>
    <w:rsid w:val="00443C5C"/>
    <w:rsid w:val="00484398"/>
    <w:rsid w:val="004A19D6"/>
    <w:rsid w:val="004C0D7C"/>
    <w:rsid w:val="00521179"/>
    <w:rsid w:val="00530244"/>
    <w:rsid w:val="0054466C"/>
    <w:rsid w:val="0055429E"/>
    <w:rsid w:val="00560D62"/>
    <w:rsid w:val="00567C7E"/>
    <w:rsid w:val="005C7BF4"/>
    <w:rsid w:val="005F3530"/>
    <w:rsid w:val="006125AC"/>
    <w:rsid w:val="00624B43"/>
    <w:rsid w:val="0064768D"/>
    <w:rsid w:val="00670179"/>
    <w:rsid w:val="00674E40"/>
    <w:rsid w:val="00691735"/>
    <w:rsid w:val="00696D06"/>
    <w:rsid w:val="006B6AF4"/>
    <w:rsid w:val="006C759A"/>
    <w:rsid w:val="006D32A3"/>
    <w:rsid w:val="006D5C34"/>
    <w:rsid w:val="006F0BB6"/>
    <w:rsid w:val="007002A7"/>
    <w:rsid w:val="00721AE6"/>
    <w:rsid w:val="00740829"/>
    <w:rsid w:val="00753698"/>
    <w:rsid w:val="00760730"/>
    <w:rsid w:val="00785C57"/>
    <w:rsid w:val="0078624D"/>
    <w:rsid w:val="00792BAE"/>
    <w:rsid w:val="00793758"/>
    <w:rsid w:val="00794806"/>
    <w:rsid w:val="007A06AE"/>
    <w:rsid w:val="007A7167"/>
    <w:rsid w:val="00805C50"/>
    <w:rsid w:val="00807A4A"/>
    <w:rsid w:val="00807F4F"/>
    <w:rsid w:val="00814746"/>
    <w:rsid w:val="008167B1"/>
    <w:rsid w:val="00835E2A"/>
    <w:rsid w:val="00850745"/>
    <w:rsid w:val="00851BEE"/>
    <w:rsid w:val="00855599"/>
    <w:rsid w:val="00890F29"/>
    <w:rsid w:val="008C4079"/>
    <w:rsid w:val="008E238B"/>
    <w:rsid w:val="008F205A"/>
    <w:rsid w:val="00915AC6"/>
    <w:rsid w:val="00917394"/>
    <w:rsid w:val="00924673"/>
    <w:rsid w:val="0093217E"/>
    <w:rsid w:val="00963566"/>
    <w:rsid w:val="009866E2"/>
    <w:rsid w:val="009D3D8E"/>
    <w:rsid w:val="00A07330"/>
    <w:rsid w:val="00A13781"/>
    <w:rsid w:val="00A30010"/>
    <w:rsid w:val="00A40744"/>
    <w:rsid w:val="00A70E5F"/>
    <w:rsid w:val="00A7455D"/>
    <w:rsid w:val="00A93C2C"/>
    <w:rsid w:val="00AD2C93"/>
    <w:rsid w:val="00AD64A2"/>
    <w:rsid w:val="00AE3359"/>
    <w:rsid w:val="00AE3F25"/>
    <w:rsid w:val="00AE4B86"/>
    <w:rsid w:val="00B03779"/>
    <w:rsid w:val="00B1485A"/>
    <w:rsid w:val="00B51EB3"/>
    <w:rsid w:val="00B57E85"/>
    <w:rsid w:val="00B979D8"/>
    <w:rsid w:val="00BA0363"/>
    <w:rsid w:val="00BB1F80"/>
    <w:rsid w:val="00BB7054"/>
    <w:rsid w:val="00BD0E86"/>
    <w:rsid w:val="00BD2A60"/>
    <w:rsid w:val="00C11B7B"/>
    <w:rsid w:val="00C503D5"/>
    <w:rsid w:val="00C82613"/>
    <w:rsid w:val="00C94321"/>
    <w:rsid w:val="00CB4BA8"/>
    <w:rsid w:val="00CF7F3E"/>
    <w:rsid w:val="00D06DD8"/>
    <w:rsid w:val="00D11998"/>
    <w:rsid w:val="00D156C1"/>
    <w:rsid w:val="00D17C03"/>
    <w:rsid w:val="00D60689"/>
    <w:rsid w:val="00D77C62"/>
    <w:rsid w:val="00D96BF9"/>
    <w:rsid w:val="00DA05E1"/>
    <w:rsid w:val="00DB445C"/>
    <w:rsid w:val="00DB6631"/>
    <w:rsid w:val="00DD5E4E"/>
    <w:rsid w:val="00E11A54"/>
    <w:rsid w:val="00E129F9"/>
    <w:rsid w:val="00E17754"/>
    <w:rsid w:val="00E24933"/>
    <w:rsid w:val="00E60746"/>
    <w:rsid w:val="00E60CF9"/>
    <w:rsid w:val="00E87C26"/>
    <w:rsid w:val="00EB441D"/>
    <w:rsid w:val="00ED0D13"/>
    <w:rsid w:val="00ED6245"/>
    <w:rsid w:val="00F07D7C"/>
    <w:rsid w:val="00FB1001"/>
    <w:rsid w:val="00FD0E48"/>
    <w:rsid w:val="00FF659C"/>
    <w:rsid w:val="0D2FE07C"/>
    <w:rsid w:val="27A1D476"/>
    <w:rsid w:val="2E2F59B9"/>
    <w:rsid w:val="36D13E35"/>
    <w:rsid w:val="39336DBD"/>
    <w:rsid w:val="3E3CEE89"/>
    <w:rsid w:val="4E8AFB4A"/>
    <w:rsid w:val="5F3B24D6"/>
    <w:rsid w:val="60D6F537"/>
    <w:rsid w:val="617C276E"/>
    <w:rsid w:val="6272C598"/>
    <w:rsid w:val="640E95F9"/>
    <w:rsid w:val="78CB4DBA"/>
    <w:rsid w:val="7EA6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F355C4"/>
  <w15:chartTrackingRefBased/>
  <w15:docId w15:val="{F0D0BAF7-3EB4-4A47-8758-02D8D214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hu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F2336"/>
  </w:style>
  <w:style w:type="paragraph" w:styleId="Cmsor1">
    <w:name w:val="heading 1"/>
    <w:basedOn w:val="Norml"/>
    <w:link w:val="Cmsor1Char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074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73737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607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5353" w:themeColor="accent1" w:themeShade="BF"/>
    </w:rPr>
  </w:style>
  <w:style w:type="paragraph" w:styleId="Cmsor5">
    <w:name w:val="heading 5"/>
    <w:basedOn w:val="Norml"/>
    <w:link w:val="Cmsor5Char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Cmsor6">
    <w:name w:val="heading 6"/>
    <w:basedOn w:val="Norml"/>
    <w:link w:val="Cmsor6Cha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Cmsor7">
    <w:name w:val="heading 7"/>
    <w:basedOn w:val="Norml"/>
    <w:link w:val="Cmsor7Cha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Cmsor8">
    <w:name w:val="heading 8"/>
    <w:basedOn w:val="Norml"/>
    <w:link w:val="Cmsor8Cha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Cmsor9">
    <w:name w:val="heading 9"/>
    <w:basedOn w:val="Norml"/>
    <w:link w:val="Cmsor9Cha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Cmsor2Char">
    <w:name w:val="Címsor 2 Char"/>
    <w:basedOn w:val="Bekezdsalapbettpusa"/>
    <w:link w:val="Cmsor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Cmsor6Char">
    <w:name w:val="Címsor 6 Char"/>
    <w:basedOn w:val="Bekezdsalapbettpusa"/>
    <w:link w:val="Cmsor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Cmsor7Char">
    <w:name w:val="Címsor 7 Char"/>
    <w:basedOn w:val="Bekezdsalapbettpusa"/>
    <w:link w:val="Cmsor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Cmsor8Char">
    <w:name w:val="Címsor 8 Char"/>
    <w:basedOn w:val="Bekezdsalapbettpusa"/>
    <w:link w:val="Cmsor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lfej">
    <w:name w:val="header"/>
    <w:basedOn w:val="Norml"/>
    <w:link w:val="lfejChar"/>
    <w:uiPriority w:val="99"/>
    <w:unhideWhenUsed/>
    <w:pPr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</w:style>
  <w:style w:type="paragraph" w:styleId="llb">
    <w:name w:val="footer"/>
    <w:basedOn w:val="Norml"/>
    <w:link w:val="llbChar"/>
    <w:uiPriority w:val="99"/>
    <w:unhideWhenUsed/>
    <w:pPr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</w:style>
  <w:style w:type="paragraph" w:styleId="Kpalrs">
    <w:name w:val="caption"/>
    <w:basedOn w:val="Norml"/>
    <w:next w:val="Norml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Cm">
    <w:name w:val="Title"/>
    <w:basedOn w:val="Norml"/>
    <w:link w:val="Cm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CmChar">
    <w:name w:val="Cím Char"/>
    <w:basedOn w:val="Bekezdsalapbettpusa"/>
    <w:link w:val="Cm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lcm">
    <w:name w:val="Subtitle"/>
    <w:basedOn w:val="Norml"/>
    <w:next w:val="Norml"/>
    <w:link w:val="Alcm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tum">
    <w:name w:val="Date"/>
    <w:basedOn w:val="Norml"/>
    <w:next w:val="Cm"/>
    <w:link w:val="DtumChar"/>
    <w:uiPriority w:val="2"/>
    <w:qFormat/>
    <w:pPr>
      <w:spacing w:after="360"/>
      <w:ind w:left="0"/>
    </w:pPr>
    <w:rPr>
      <w:sz w:val="28"/>
    </w:rPr>
  </w:style>
  <w:style w:type="character" w:customStyle="1" w:styleId="DtumChar">
    <w:name w:val="Dátum Char"/>
    <w:basedOn w:val="Bekezdsalapbettpusa"/>
    <w:link w:val="Dtum"/>
    <w:uiPriority w:val="2"/>
    <w:rPr>
      <w:sz w:val="28"/>
    </w:rPr>
  </w:style>
  <w:style w:type="character" w:styleId="Erskiemels">
    <w:name w:val="Intense Emphasis"/>
    <w:basedOn w:val="Bekezdsalapbettpusa"/>
    <w:uiPriority w:val="21"/>
    <w:semiHidden/>
    <w:unhideWhenUsed/>
    <w:qFormat/>
    <w:rPr>
      <w:b/>
      <w:iCs/>
      <w:color w:val="2E2E2E" w:themeColor="accent2"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Pr>
      <w:b/>
      <w:i/>
      <w:iCs/>
      <w:color w:val="2E2E2E" w:themeColor="accent2"/>
    </w:rPr>
  </w:style>
  <w:style w:type="character" w:styleId="Ershivatkozs">
    <w:name w:val="Intense Reference"/>
    <w:basedOn w:val="Bekezdsalapbettpusa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Idzet">
    <w:name w:val="Quote"/>
    <w:basedOn w:val="Norml"/>
    <w:next w:val="Norml"/>
    <w:link w:val="Idzet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semiHidden/>
    <w:rPr>
      <w:i/>
      <w:iCs/>
    </w:rPr>
  </w:style>
  <w:style w:type="character" w:styleId="Kiemels2">
    <w:name w:val="Strong"/>
    <w:basedOn w:val="Bekezdsalapbettpusa"/>
    <w:uiPriority w:val="22"/>
    <w:semiHidden/>
    <w:unhideWhenUsed/>
    <w:qFormat/>
    <w:rPr>
      <w:b/>
      <w:bCs/>
    </w:rPr>
  </w:style>
  <w:style w:type="character" w:styleId="Finomkiemels">
    <w:name w:val="Subtle Emphasis"/>
    <w:basedOn w:val="Bekezdsalapbettpusa"/>
    <w:uiPriority w:val="19"/>
    <w:semiHidden/>
    <w:unhideWhenUsed/>
    <w:qFormat/>
    <w:rPr>
      <w:i/>
      <w:iCs/>
      <w:color w:val="707070" w:themeColor="accent1"/>
    </w:rPr>
  </w:style>
  <w:style w:type="character" w:styleId="Finomhivatkozs">
    <w:name w:val="Subtle Reference"/>
    <w:basedOn w:val="Bekezdsalapbettpusa"/>
    <w:uiPriority w:val="31"/>
    <w:semiHidden/>
    <w:unhideWhenUsed/>
    <w:qFormat/>
    <w:rPr>
      <w:caps/>
      <w:smallCaps w:val="0"/>
      <w:color w:val="707070" w:themeColor="accent1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pPr>
      <w:outlineLvl w:val="9"/>
    </w:pPr>
  </w:style>
  <w:style w:type="character" w:customStyle="1" w:styleId="AlcmChar">
    <w:name w:val="Alcím Char"/>
    <w:basedOn w:val="Bekezdsalapbettpusa"/>
    <w:link w:val="Alcm"/>
    <w:uiPriority w:val="11"/>
    <w:semiHidden/>
    <w:rPr>
      <w:rFonts w:eastAsiaTheme="minorEastAsia"/>
      <w:i/>
      <w:spacing w:val="15"/>
      <w:sz w:val="32"/>
    </w:rPr>
  </w:style>
  <w:style w:type="character" w:styleId="Helyrzszveg">
    <w:name w:val="Placeholder Text"/>
    <w:basedOn w:val="Bekezdsalapbettpusa"/>
    <w:uiPriority w:val="99"/>
    <w:semiHidden/>
    <w:rsid w:val="00793758"/>
    <w:rPr>
      <w:color w:val="707070" w:themeColor="text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B1F80"/>
    <w:rPr>
      <w:rFonts w:ascii="Segoe UI" w:hAnsi="Segoe UI" w:cs="Segoe UI"/>
      <w:szCs w:val="18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BB1F80"/>
    <w:rPr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BB1F80"/>
    <w:rPr>
      <w:szCs w:val="16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BB1F80"/>
    <w:rPr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BB1F80"/>
    <w:rPr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BB1F80"/>
    <w:rPr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BB1F80"/>
    <w:rPr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BB1F8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BB1F80"/>
    <w:rPr>
      <w:b/>
      <w:bCs/>
      <w:szCs w:val="20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BB1F80"/>
    <w:rPr>
      <w:szCs w:val="20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BB1F80"/>
    <w:rPr>
      <w:rFonts w:ascii="Segoe UI" w:hAnsi="Segoe UI" w:cs="Segoe UI"/>
      <w:szCs w:val="16"/>
    </w:rPr>
  </w:style>
  <w:style w:type="paragraph" w:styleId="Feladcmebortkon">
    <w:name w:val="envelope return"/>
    <w:basedOn w:val="Norml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B1F80"/>
    <w:rPr>
      <w:szCs w:val="20"/>
    </w:rPr>
  </w:style>
  <w:style w:type="character" w:styleId="HTML-kd">
    <w:name w:val="HTML Code"/>
    <w:basedOn w:val="Bekezdsalapbettpusa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-billentyzet">
    <w:name w:val="HTML Keyboard"/>
    <w:basedOn w:val="Bekezdsalapbettpusa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BB1F80"/>
    <w:rPr>
      <w:rFonts w:ascii="Consolas" w:hAnsi="Consolas"/>
      <w:szCs w:val="20"/>
    </w:rPr>
  </w:style>
  <w:style w:type="character" w:styleId="HTML-rgp">
    <w:name w:val="HTML Typewriter"/>
    <w:basedOn w:val="Bekezdsalapbettpusa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Makrszvege">
    <w:name w:val="macro"/>
    <w:link w:val="MakrszvegeChar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BB1F80"/>
    <w:rPr>
      <w:rFonts w:ascii="Consolas" w:hAnsi="Consolas"/>
      <w:szCs w:val="20"/>
    </w:rPr>
  </w:style>
  <w:style w:type="paragraph" w:styleId="Csakszveg">
    <w:name w:val="Plain Text"/>
    <w:basedOn w:val="Norml"/>
    <w:link w:val="Csakszveg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BB1F80"/>
    <w:rPr>
      <w:rFonts w:ascii="Consolas" w:hAnsi="Consolas"/>
      <w:szCs w:val="21"/>
    </w:rPr>
  </w:style>
  <w:style w:type="paragraph" w:styleId="zenetfej">
    <w:name w:val="Message Header"/>
    <w:basedOn w:val="Norml"/>
    <w:link w:val="zenetfejChar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Szmozottlista">
    <w:name w:val="List Number"/>
    <w:basedOn w:val="Norml"/>
    <w:uiPriority w:val="10"/>
    <w:qFormat/>
    <w:rsid w:val="003F2336"/>
    <w:pPr>
      <w:numPr>
        <w:numId w:val="6"/>
      </w:numPr>
      <w:ind w:left="1080"/>
      <w:contextualSpacing/>
    </w:pPr>
  </w:style>
  <w:style w:type="paragraph" w:styleId="Felsorols">
    <w:name w:val="List Bullet"/>
    <w:basedOn w:val="Norml"/>
    <w:uiPriority w:val="10"/>
    <w:rsid w:val="003F2336"/>
    <w:pPr>
      <w:numPr>
        <w:numId w:val="11"/>
      </w:numPr>
      <w:ind w:left="108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007414"/>
    <w:rPr>
      <w:rFonts w:asciiTheme="majorHAnsi" w:eastAsiaTheme="majorEastAsia" w:hAnsiTheme="majorHAnsi" w:cstheme="majorBidi"/>
      <w:color w:val="373737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007414"/>
    <w:rPr>
      <w:color w:val="407F83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007414"/>
    <w:rPr>
      <w:color w:val="2B8073" w:themeColor="followed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760730"/>
    <w:rPr>
      <w:rFonts w:asciiTheme="majorHAnsi" w:eastAsiaTheme="majorEastAsia" w:hAnsiTheme="majorHAnsi" w:cstheme="majorBidi"/>
      <w:i/>
      <w:iCs/>
      <w:color w:val="535353" w:themeColor="accent1" w:themeShade="BF"/>
    </w:rPr>
  </w:style>
  <w:style w:type="paragraph" w:styleId="Listaszerbekezds">
    <w:name w:val="List Paragraph"/>
    <w:basedOn w:val="Norml"/>
    <w:uiPriority w:val="34"/>
    <w:unhideWhenUsed/>
    <w:qFormat/>
    <w:rsid w:val="00EB4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rosbarnabas\AppData\Roaming\Microsoft\Templates\V&#225;zlat%20l&#233;trehoz&#225;sa.dotx" TargetMode="External"/></Relationship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E0BB814AECC54B8AD109F08687078A" ma:contentTypeVersion="2" ma:contentTypeDescription="Új dokumentum létrehozása." ma:contentTypeScope="" ma:versionID="8f6925f4fc0bf2606639cd3667c67303">
  <xsd:schema xmlns:xsd="http://www.w3.org/2001/XMLSchema" xmlns:xs="http://www.w3.org/2001/XMLSchema" xmlns:p="http://schemas.microsoft.com/office/2006/metadata/properties" xmlns:ns2="0d621492-77f5-4478-a24f-c803da816197" targetNamespace="http://schemas.microsoft.com/office/2006/metadata/properties" ma:root="true" ma:fieldsID="8e4bb55d33608df6c52eea0257cfe33c" ns2:_="">
    <xsd:import namespace="0d621492-77f5-4478-a24f-c803da8161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621492-77f5-4478-a24f-c803da8161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D6B503-50CF-402C-9942-16164743F8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17BE06-480F-4402-9143-32C288EB72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621492-77f5-4478-a24f-c803da8161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0B7DDD-A535-41D3-B913-C3CA06212F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C1C493B-F90C-4D7F-A9D4-E695C97985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Vázlat létrehozása</Template>
  <TotalTime>1743</TotalTime>
  <Pages>5</Pages>
  <Words>811</Words>
  <Characters>5597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Vatai Adrián Zsolt</dc:creator>
  <cp:keywords/>
  <dc:description/>
  <cp:lastModifiedBy>Vatai Adrián Zsolt</cp:lastModifiedBy>
  <cp:revision>22</cp:revision>
  <dcterms:created xsi:type="dcterms:W3CDTF">2021-11-03T08:54:00Z</dcterms:created>
  <dcterms:modified xsi:type="dcterms:W3CDTF">2022-02-18T07:15:00Z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0x010100ACE0BB814AECC54B8AD109F08687078A</vt:lpwstr>
  </property>
</Properties>
</file>